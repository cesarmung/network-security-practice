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0D011" w14:textId="77777777" w:rsidR="00952F7D" w:rsidRPr="008F200B" w:rsidRDefault="00DF198B" w:rsidP="00DF198B">
      <w:pPr>
        <w:pStyle w:val="GraphicAnchor"/>
        <w:rPr>
          <w:rFonts w:ascii="Calibri" w:hAnsi="Calibri" w:cs="Calibri"/>
        </w:rPr>
      </w:pPr>
      <w:r w:rsidRPr="008F200B">
        <w:rPr>
          <w:rFonts w:ascii="Calibri" w:hAnsi="Calibri" w:cs="Calibri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F81814D" wp14:editId="064A47E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8F200B" w14:paraId="5744F282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339ADE0A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</w:tr>
      <w:tr w:rsidR="00DF198B" w:rsidRPr="008F200B" w14:paraId="2B6104A6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B184D01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E4EE8CB" w14:textId="4D54D1A4" w:rsidR="00DF198B" w:rsidRPr="008F200B" w:rsidRDefault="00120587" w:rsidP="00874FE7">
            <w:pPr>
              <w:pStyle w:val="Heading1"/>
              <w:rPr>
                <w:rFonts w:ascii="Calibri" w:hAnsi="Calibri" w:cs="Calibri"/>
              </w:rPr>
            </w:pPr>
            <w:r w:rsidRPr="008F200B">
              <w:rPr>
                <w:rFonts w:ascii="Calibri" w:hAnsi="Calibri" w:cs="Calibri"/>
              </w:rPr>
              <w:t xml:space="preserve">Lab 02 | Configuring a VPN Server with </w:t>
            </w:r>
            <w:proofErr w:type="spellStart"/>
            <w:r w:rsidRPr="008F200B">
              <w:rPr>
                <w:rFonts w:ascii="Calibri" w:hAnsi="Calibri" w:cs="Calibri"/>
              </w:rPr>
              <w:t>pfSense</w:t>
            </w:r>
            <w:proofErr w:type="spellEnd"/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74458DE2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</w:tr>
      <w:tr w:rsidR="00DF198B" w:rsidRPr="008F200B" w14:paraId="0FDFDCE8" w14:textId="77777777" w:rsidTr="00185F4A">
        <w:trPr>
          <w:trHeight w:val="1837"/>
        </w:trPr>
        <w:tc>
          <w:tcPr>
            <w:tcW w:w="1170" w:type="dxa"/>
          </w:tcPr>
          <w:p w14:paraId="43FC1D5C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8460" w:type="dxa"/>
            <w:gridSpan w:val="7"/>
          </w:tcPr>
          <w:p w14:paraId="39FF3015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1160" w:type="dxa"/>
          </w:tcPr>
          <w:p w14:paraId="0DE4716B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</w:tr>
      <w:tr w:rsidR="00DF198B" w:rsidRPr="008F200B" w14:paraId="11A612AB" w14:textId="77777777" w:rsidTr="00185F4A">
        <w:trPr>
          <w:trHeight w:val="929"/>
        </w:trPr>
        <w:tc>
          <w:tcPr>
            <w:tcW w:w="2397" w:type="dxa"/>
            <w:gridSpan w:val="4"/>
          </w:tcPr>
          <w:p w14:paraId="1A2A6B41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68614E37" w14:textId="77777777" w:rsidR="00DF198B" w:rsidRPr="008F200B" w:rsidRDefault="00DF198B" w:rsidP="00DF198B">
            <w:pPr>
              <w:jc w:val="center"/>
              <w:rPr>
                <w:rFonts w:ascii="Calibri" w:hAnsi="Calibri" w:cs="Calibri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8027742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</w:tr>
      <w:tr w:rsidR="00DF198B" w:rsidRPr="008F200B" w14:paraId="5952C6A1" w14:textId="77777777" w:rsidTr="00185F4A">
        <w:trPr>
          <w:trHeight w:val="1460"/>
        </w:trPr>
        <w:tc>
          <w:tcPr>
            <w:tcW w:w="2397" w:type="dxa"/>
            <w:gridSpan w:val="4"/>
          </w:tcPr>
          <w:p w14:paraId="2B26EEFB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0FAAEA41" w14:textId="79EFCEF0" w:rsidR="00DF198B" w:rsidRPr="008F200B" w:rsidRDefault="00120587" w:rsidP="00874FE7">
            <w:pPr>
              <w:pStyle w:val="Heading2"/>
              <w:rPr>
                <w:rFonts w:ascii="Calibri" w:hAnsi="Calibri" w:cs="Calibri"/>
              </w:rPr>
            </w:pPr>
            <w:r w:rsidRPr="008F200B">
              <w:rPr>
                <w:rFonts w:ascii="Calibri" w:hAnsi="Calibri" w:cs="Calibri"/>
              </w:rPr>
              <w:t>Cesar Munguia</w:t>
            </w:r>
          </w:p>
        </w:tc>
        <w:tc>
          <w:tcPr>
            <w:tcW w:w="2398" w:type="dxa"/>
            <w:gridSpan w:val="4"/>
          </w:tcPr>
          <w:p w14:paraId="2AE975A3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</w:tr>
      <w:tr w:rsidR="00DF198B" w:rsidRPr="008F200B" w14:paraId="55F485D2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579AF537" w14:textId="77777777" w:rsidR="00DF198B" w:rsidRPr="008F200B" w:rsidRDefault="00DF198B" w:rsidP="00DF198B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6EBE19F1" w14:textId="0700292F" w:rsidR="00DF198B" w:rsidRPr="008F200B" w:rsidRDefault="00120587" w:rsidP="00874FE7">
            <w:pPr>
              <w:pStyle w:val="Heading3"/>
              <w:rPr>
                <w:rFonts w:ascii="Calibri" w:hAnsi="Calibri" w:cs="Calibri"/>
              </w:rPr>
            </w:pPr>
            <w:r w:rsidRPr="008F200B">
              <w:rPr>
                <w:rFonts w:ascii="Calibri" w:hAnsi="Calibri" w:cs="Calibri"/>
              </w:rPr>
              <w:t>09/24/2023</w:t>
            </w:r>
          </w:p>
          <w:p w14:paraId="0DF62006" w14:textId="77777777" w:rsidR="00874FE7" w:rsidRPr="008F200B" w:rsidRDefault="005F609A" w:rsidP="00874FE7">
            <w:pPr>
              <w:pStyle w:val="Heading3"/>
              <w:rPr>
                <w:rFonts w:ascii="Calibri" w:hAnsi="Calibri" w:cs="Calibri"/>
              </w:rPr>
            </w:pPr>
            <w:sdt>
              <w:sdtPr>
                <w:rPr>
                  <w:rFonts w:ascii="Calibri" w:hAnsi="Calibri" w:cs="Calibri"/>
                </w:rPr>
                <w:id w:val="-1516760087"/>
                <w:placeholder>
                  <w:docPart w:val="CC524D1CBE1A47CB9E3CA9745EFC0596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8F200B">
                  <w:rPr>
                    <w:rFonts w:ascii="Calibri" w:hAnsi="Calibri" w:cs="Calibri"/>
                  </w:rPr>
                  <w:t>—</w:t>
                </w:r>
              </w:sdtContent>
            </w:sdt>
          </w:p>
          <w:p w14:paraId="36374831" w14:textId="741AC5EE" w:rsidR="00DF198B" w:rsidRPr="008F200B" w:rsidRDefault="00120587" w:rsidP="00874FE7">
            <w:pPr>
              <w:pStyle w:val="Heading3"/>
              <w:rPr>
                <w:rFonts w:ascii="Calibri" w:hAnsi="Calibri" w:cs="Calibri"/>
              </w:rPr>
            </w:pPr>
            <w:r w:rsidRPr="008F200B">
              <w:rPr>
                <w:rFonts w:ascii="Calibri" w:hAnsi="Calibri" w:cs="Calibri"/>
              </w:rPr>
              <w:t>IS-3423-003</w:t>
            </w:r>
          </w:p>
          <w:p w14:paraId="01D95A9E" w14:textId="77777777" w:rsidR="00DF198B" w:rsidRPr="008F200B" w:rsidRDefault="005F609A" w:rsidP="00874FE7">
            <w:pPr>
              <w:pStyle w:val="Heading3"/>
              <w:rPr>
                <w:rFonts w:ascii="Calibri" w:hAnsi="Calibri" w:cs="Calibri"/>
              </w:rPr>
            </w:pPr>
            <w:sdt>
              <w:sdtPr>
                <w:rPr>
                  <w:rFonts w:ascii="Calibri" w:hAnsi="Calibri" w:cs="Calibri"/>
                </w:rPr>
                <w:id w:val="1492440299"/>
                <w:placeholder>
                  <w:docPart w:val="48911B0EBEA8478EA48CE927F1212115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8F200B">
                  <w:rPr>
                    <w:rFonts w:ascii="Calibri" w:hAnsi="Calibri" w:cs="Calibri"/>
                  </w:rPr>
                  <w:t>—</w:t>
                </w:r>
              </w:sdtContent>
            </w:sdt>
          </w:p>
          <w:p w14:paraId="0A761893" w14:textId="2BC6AB36" w:rsidR="00DF198B" w:rsidRPr="008F200B" w:rsidRDefault="00120587" w:rsidP="00874FE7">
            <w:pPr>
              <w:pStyle w:val="Heading3"/>
              <w:rPr>
                <w:rFonts w:ascii="Calibri" w:hAnsi="Calibri" w:cs="Calibri"/>
              </w:rPr>
            </w:pPr>
            <w:proofErr w:type="spellStart"/>
            <w:r w:rsidRPr="008F200B">
              <w:rPr>
                <w:rFonts w:ascii="Calibri" w:hAnsi="Calibri" w:cs="Calibri"/>
              </w:rPr>
              <w:t>Darniet</w:t>
            </w:r>
            <w:proofErr w:type="spellEnd"/>
            <w:r w:rsidRPr="008F200B">
              <w:rPr>
                <w:rFonts w:ascii="Calibri" w:hAnsi="Calibri" w:cs="Calibri"/>
              </w:rPr>
              <w:t xml:space="preserve"> Jennings</w:t>
            </w:r>
          </w:p>
          <w:p w14:paraId="6F996338" w14:textId="77777777" w:rsidR="00DF198B" w:rsidRPr="008F200B" w:rsidRDefault="00DF198B" w:rsidP="00DF198B">
            <w:pPr>
              <w:rPr>
                <w:rFonts w:ascii="Calibri" w:hAnsi="Calibri" w:cs="Calibri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6A80456E" w14:textId="77777777" w:rsidR="00DF198B" w:rsidRPr="008F200B" w:rsidRDefault="00DF198B" w:rsidP="00DF198B">
            <w:pPr>
              <w:jc w:val="center"/>
              <w:rPr>
                <w:rFonts w:ascii="Calibri" w:hAnsi="Calibri" w:cs="Calibri"/>
              </w:rPr>
            </w:pPr>
          </w:p>
        </w:tc>
      </w:tr>
      <w:tr w:rsidR="00DF198B" w:rsidRPr="008F200B" w14:paraId="527501D3" w14:textId="77777777" w:rsidTr="00185F4A">
        <w:tc>
          <w:tcPr>
            <w:tcW w:w="2340" w:type="dxa"/>
            <w:gridSpan w:val="3"/>
          </w:tcPr>
          <w:p w14:paraId="20BEA29B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6120" w:type="dxa"/>
            <w:gridSpan w:val="3"/>
          </w:tcPr>
          <w:p w14:paraId="4C70DB91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2330" w:type="dxa"/>
            <w:gridSpan w:val="3"/>
          </w:tcPr>
          <w:p w14:paraId="20A4198D" w14:textId="77777777" w:rsidR="00DF198B" w:rsidRPr="008F200B" w:rsidRDefault="00DF198B">
            <w:pPr>
              <w:rPr>
                <w:rFonts w:ascii="Calibri" w:hAnsi="Calibri" w:cs="Calibri"/>
              </w:rPr>
            </w:pPr>
          </w:p>
        </w:tc>
      </w:tr>
    </w:tbl>
    <w:p w14:paraId="6DD3E00E" w14:textId="77777777" w:rsidR="00DF198B" w:rsidRPr="008F200B" w:rsidRDefault="00DF198B">
      <w:pPr>
        <w:rPr>
          <w:rFonts w:ascii="Calibri" w:hAnsi="Calibri" w:cs="Calibri"/>
        </w:rPr>
      </w:pPr>
    </w:p>
    <w:p w14:paraId="74476235" w14:textId="77777777" w:rsidR="00DF198B" w:rsidRPr="008F200B" w:rsidRDefault="002D2200" w:rsidP="002D2200">
      <w:pPr>
        <w:pStyle w:val="GraphicAnchor"/>
        <w:rPr>
          <w:rFonts w:ascii="Calibri" w:hAnsi="Calibri" w:cs="Calibri"/>
        </w:rPr>
      </w:pPr>
      <w:r w:rsidRPr="008F200B">
        <w:rPr>
          <w:rFonts w:ascii="Calibri" w:hAnsi="Calibri" w:cs="Calibr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6AB650F2" wp14:editId="6F4C4BCC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C4D31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8F200B">
        <w:rPr>
          <w:rFonts w:ascii="Calibri" w:hAnsi="Calibri" w:cs="Calibri"/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5D04C2ED" wp14:editId="1AB6D4A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RPr="008F200B" w14:paraId="52283B60" w14:textId="77777777" w:rsidTr="00185F4A">
        <w:trPr>
          <w:trHeight w:val="1152"/>
        </w:trPr>
        <w:tc>
          <w:tcPr>
            <w:tcW w:w="2158" w:type="dxa"/>
          </w:tcPr>
          <w:p w14:paraId="718F8576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29FFE399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8CB356E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06CD966E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</w:tcPr>
          <w:p w14:paraId="1810A8CB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</w:tr>
      <w:tr w:rsidR="002D2200" w:rsidRPr="008F200B" w14:paraId="2D8C513C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C7AC496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CD4B237" w14:textId="09333DA0" w:rsidR="002D2200" w:rsidRPr="008F200B" w:rsidRDefault="00BD12CC" w:rsidP="00874FE7">
            <w:pPr>
              <w:pStyle w:val="Heading4"/>
              <w:rPr>
                <w:rFonts w:ascii="Calibri" w:hAnsi="Calibri" w:cs="Calibri"/>
              </w:rPr>
            </w:pPr>
            <w:r w:rsidRPr="008F200B">
              <w:rPr>
                <w:rFonts w:ascii="Calibri" w:hAnsi="Calibri" w:cs="Calibri"/>
              </w:rPr>
              <w:t>Learning Objectives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6C5CE68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</w:tr>
      <w:tr w:rsidR="002D2200" w:rsidRPr="008F200B" w14:paraId="6A88C69A" w14:textId="77777777" w:rsidTr="00185F4A">
        <w:trPr>
          <w:trHeight w:val="311"/>
        </w:trPr>
        <w:tc>
          <w:tcPr>
            <w:tcW w:w="2158" w:type="dxa"/>
          </w:tcPr>
          <w:p w14:paraId="7B154263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9A0B6C3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5905F23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E9E84C7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</w:tcPr>
          <w:p w14:paraId="12588F93" w14:textId="77777777" w:rsidR="002D2200" w:rsidRPr="008F200B" w:rsidRDefault="002D2200">
            <w:pPr>
              <w:rPr>
                <w:rFonts w:ascii="Calibri" w:hAnsi="Calibri" w:cs="Calibri"/>
              </w:rPr>
            </w:pPr>
          </w:p>
        </w:tc>
      </w:tr>
      <w:tr w:rsidR="00E74B29" w:rsidRPr="008F200B" w14:paraId="6B178630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1C37F7BC" w14:textId="77777777" w:rsidR="00E74B29" w:rsidRPr="008F200B" w:rsidRDefault="00E74B29">
            <w:pPr>
              <w:rPr>
                <w:rFonts w:ascii="Calibri" w:hAnsi="Calibri" w:cs="Calibri"/>
              </w:rPr>
            </w:pPr>
          </w:p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2A27AF74" w14:textId="77777777" w:rsidR="00E74B29" w:rsidRPr="008F200B" w:rsidRDefault="00E74B29">
            <w:pPr>
              <w:rPr>
                <w:rFonts w:ascii="Calibri" w:hAnsi="Calibri" w:cs="Calibri"/>
              </w:rPr>
            </w:pPr>
          </w:p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4F82CBE8" w14:textId="77777777" w:rsidR="00E74B29" w:rsidRPr="008F200B" w:rsidRDefault="00E74B29" w:rsidP="00E74B29">
            <w:pPr>
              <w:rPr>
                <w:rFonts w:ascii="Calibri" w:hAnsi="Calibri" w:cs="Calibri"/>
              </w:rPr>
            </w:pPr>
          </w:p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7D56A28" w14:textId="77777777" w:rsidR="00E74B29" w:rsidRPr="008F200B" w:rsidRDefault="00E74B29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0156696F" w14:textId="77777777" w:rsidR="00E74B29" w:rsidRPr="008F200B" w:rsidRDefault="00E74B29">
            <w:pPr>
              <w:rPr>
                <w:rFonts w:ascii="Calibri" w:hAnsi="Calibri" w:cs="Calibri"/>
              </w:rPr>
            </w:pPr>
          </w:p>
        </w:tc>
      </w:tr>
      <w:tr w:rsidR="000E4641" w:rsidRPr="008F200B" w14:paraId="62FF9CA7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0083C87E" w14:textId="77777777" w:rsidR="000E4641" w:rsidRPr="008F200B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5AAF3BC0" w14:textId="77777777" w:rsidR="000E4641" w:rsidRPr="008F200B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0F941483" w14:textId="77777777" w:rsidR="000E4641" w:rsidRPr="008F200B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4321" w:type="dxa"/>
            <w:gridSpan w:val="3"/>
            <w:shd w:val="clear" w:color="auto" w:fill="FFFFFF" w:themeFill="background1"/>
          </w:tcPr>
          <w:p w14:paraId="2D01593B" w14:textId="34C93C63" w:rsidR="00BD12CC" w:rsidRPr="008F200B" w:rsidRDefault="00BD12CC" w:rsidP="00BD12CC">
            <w:pPr>
              <w:pStyle w:val="Text"/>
              <w:rPr>
                <w:rFonts w:ascii="Calibri" w:hAnsi="Calibri" w:cs="Calibri"/>
              </w:rPr>
            </w:pPr>
            <w:r w:rsidRPr="008F200B">
              <w:rPr>
                <w:rFonts w:ascii="Calibri" w:hAnsi="Calibri" w:cs="Calibri"/>
              </w:rPr>
              <w:t>Upon completing this lab, I will be able to:</w:t>
            </w:r>
          </w:p>
          <w:p w14:paraId="271E7B6E" w14:textId="57720027" w:rsidR="00BD12CC" w:rsidRPr="008F200B" w:rsidRDefault="00BD12CC" w:rsidP="00BD12CC">
            <w:pPr>
              <w:pStyle w:val="Text"/>
              <w:rPr>
                <w:rFonts w:ascii="Calibri" w:hAnsi="Calibri" w:cs="Calibri"/>
              </w:rPr>
            </w:pPr>
          </w:p>
          <w:p w14:paraId="4B7CC62A" w14:textId="6A14B34C" w:rsidR="00BD12CC" w:rsidRPr="008F200B" w:rsidRDefault="00BD12CC" w:rsidP="00627530">
            <w:pPr>
              <w:pStyle w:val="Text"/>
              <w:numPr>
                <w:ilvl w:val="0"/>
                <w:numId w:val="1"/>
              </w:numPr>
              <w:rPr>
                <w:rFonts w:ascii="Calibri" w:hAnsi="Calibri" w:cs="Calibri"/>
              </w:rPr>
            </w:pPr>
            <w:r w:rsidRPr="008F200B">
              <w:rPr>
                <w:rFonts w:ascii="Calibri" w:hAnsi="Calibri" w:cs="Calibri"/>
              </w:rPr>
              <w:t>Configure the server side of a VPN.</w:t>
            </w:r>
          </w:p>
          <w:p w14:paraId="372F650B" w14:textId="5CA4C99C" w:rsidR="00BD12CC" w:rsidRPr="008F200B" w:rsidRDefault="00BD12CC" w:rsidP="00627530">
            <w:pPr>
              <w:pStyle w:val="Text"/>
              <w:numPr>
                <w:ilvl w:val="0"/>
                <w:numId w:val="1"/>
              </w:numPr>
              <w:rPr>
                <w:rFonts w:ascii="Calibri" w:hAnsi="Calibri" w:cs="Calibri"/>
              </w:rPr>
            </w:pPr>
            <w:r w:rsidRPr="008F200B">
              <w:rPr>
                <w:rFonts w:ascii="Calibri" w:hAnsi="Calibri" w:cs="Calibri"/>
              </w:rPr>
              <w:t>Describe the advantages and disadvantages of different VPN configuration options.</w:t>
            </w:r>
          </w:p>
          <w:p w14:paraId="38D753D1" w14:textId="451FFCEE" w:rsidR="00BD12CC" w:rsidRPr="008F200B" w:rsidRDefault="00BD12CC" w:rsidP="00627530">
            <w:pPr>
              <w:pStyle w:val="Text"/>
              <w:numPr>
                <w:ilvl w:val="0"/>
                <w:numId w:val="1"/>
              </w:numPr>
              <w:rPr>
                <w:rFonts w:ascii="Calibri" w:hAnsi="Calibri" w:cs="Calibri"/>
              </w:rPr>
            </w:pPr>
            <w:r w:rsidRPr="008F200B">
              <w:rPr>
                <w:rFonts w:ascii="Calibri" w:hAnsi="Calibri" w:cs="Calibri"/>
              </w:rPr>
              <w:t>Discuss how to prevent attacks against data in transit using a properly configure VPN.</w:t>
            </w:r>
          </w:p>
          <w:p w14:paraId="34B15E26" w14:textId="77777777" w:rsidR="000E4641" w:rsidRPr="008F200B" w:rsidRDefault="000E4641" w:rsidP="000E4641">
            <w:pPr>
              <w:pStyle w:val="Text"/>
              <w:rPr>
                <w:rFonts w:ascii="Calibri" w:hAnsi="Calibri" w:cs="Calibri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1375B7DE" w14:textId="77777777" w:rsidR="000E4641" w:rsidRPr="008F200B" w:rsidRDefault="000E4641">
            <w:pPr>
              <w:rPr>
                <w:rFonts w:ascii="Calibri" w:hAnsi="Calibri" w:cs="Calibri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261B6DE2" w14:textId="77777777" w:rsidR="000E4641" w:rsidRPr="008F200B" w:rsidRDefault="000E4641">
            <w:pPr>
              <w:rPr>
                <w:rFonts w:ascii="Calibri" w:hAnsi="Calibri" w:cs="Calibri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05532D5B" w14:textId="77777777" w:rsidR="000E4641" w:rsidRPr="008F200B" w:rsidRDefault="000E4641">
            <w:pPr>
              <w:rPr>
                <w:rFonts w:ascii="Calibri" w:hAnsi="Calibri" w:cs="Calibri"/>
              </w:rPr>
            </w:pPr>
          </w:p>
        </w:tc>
      </w:tr>
      <w:tr w:rsidR="000E4641" w:rsidRPr="008F200B" w14:paraId="77E1BC06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03298D09" w14:textId="77777777" w:rsidR="000E4641" w:rsidRPr="008F200B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6C1447FE" w14:textId="77777777" w:rsidR="000E4641" w:rsidRPr="008F200B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611ABE2E" w14:textId="77777777" w:rsidR="000E4641" w:rsidRPr="008F200B" w:rsidRDefault="000E4641">
            <w:pPr>
              <w:rPr>
                <w:rFonts w:ascii="Calibri" w:hAnsi="Calibri" w:cs="Calibri"/>
                <w:sz w:val="28"/>
                <w:szCs w:val="28"/>
              </w:rPr>
            </w:pPr>
            <w:r w:rsidRPr="008F200B">
              <w:rPr>
                <w:rFonts w:ascii="Calibri" w:hAnsi="Calibri" w:cs="Calibri"/>
                <w:noProof/>
                <w:lang w:eastAsia="en-AU"/>
              </w:rPr>
              <w:drawing>
                <wp:inline distT="0" distB="0" distL="0" distR="0" wp14:anchorId="7308698C" wp14:editId="24C61520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9FED2A3" w14:textId="77777777" w:rsidR="000E4641" w:rsidRPr="008F200B" w:rsidRDefault="000E4641">
            <w:pPr>
              <w:rPr>
                <w:rFonts w:ascii="Calibri" w:hAnsi="Calibri" w:cs="Calibri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1FE38E95" w14:textId="77777777" w:rsidR="000E4641" w:rsidRPr="008F200B" w:rsidRDefault="000E4641">
            <w:pPr>
              <w:rPr>
                <w:rFonts w:ascii="Calibri" w:hAnsi="Calibri" w:cs="Calibri"/>
              </w:rPr>
            </w:pPr>
          </w:p>
        </w:tc>
      </w:tr>
      <w:tr w:rsidR="000E4641" w:rsidRPr="008F200B" w14:paraId="49591B17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29F7207A" w14:textId="77777777" w:rsidR="000E4641" w:rsidRPr="008F200B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08A5AA30" w14:textId="77777777" w:rsidR="000E4641" w:rsidRPr="008F200B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5401" w:type="dxa"/>
            <w:gridSpan w:val="5"/>
            <w:vMerge/>
          </w:tcPr>
          <w:p w14:paraId="567E99F3" w14:textId="77777777" w:rsidR="000E4641" w:rsidRPr="008F200B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51E4E70D" w14:textId="77777777" w:rsidR="000E4641" w:rsidRPr="008F200B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2158" w:type="dxa"/>
            <w:vMerge w:val="restart"/>
          </w:tcPr>
          <w:p w14:paraId="5580CD84" w14:textId="77777777" w:rsidR="000E4641" w:rsidRPr="008F200B" w:rsidRDefault="000E4641">
            <w:pPr>
              <w:rPr>
                <w:rFonts w:ascii="Calibri" w:hAnsi="Calibri" w:cs="Calibri"/>
              </w:rPr>
            </w:pPr>
          </w:p>
        </w:tc>
      </w:tr>
      <w:tr w:rsidR="000E4641" w:rsidRPr="008F200B" w14:paraId="5A61E6E4" w14:textId="77777777" w:rsidTr="00185F4A">
        <w:trPr>
          <w:trHeight w:val="1728"/>
        </w:trPr>
        <w:tc>
          <w:tcPr>
            <w:tcW w:w="2158" w:type="dxa"/>
            <w:vMerge/>
          </w:tcPr>
          <w:p w14:paraId="7A712EE6" w14:textId="77777777" w:rsidR="000E4641" w:rsidRPr="008F200B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2" w:type="dxa"/>
          </w:tcPr>
          <w:p w14:paraId="63211CD2" w14:textId="77777777" w:rsidR="000E4641" w:rsidRPr="008F200B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5401" w:type="dxa"/>
            <w:gridSpan w:val="5"/>
            <w:vMerge/>
          </w:tcPr>
          <w:p w14:paraId="085B9A74" w14:textId="77777777" w:rsidR="000E4641" w:rsidRPr="008F200B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540" w:type="dxa"/>
          </w:tcPr>
          <w:p w14:paraId="3D4118C7" w14:textId="77777777" w:rsidR="000E4641" w:rsidRPr="008F200B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2158" w:type="dxa"/>
            <w:vMerge/>
          </w:tcPr>
          <w:p w14:paraId="05604C75" w14:textId="77777777" w:rsidR="000E4641" w:rsidRPr="008F200B" w:rsidRDefault="000E4641">
            <w:pPr>
              <w:rPr>
                <w:rFonts w:ascii="Calibri" w:hAnsi="Calibri" w:cs="Calibri"/>
              </w:rPr>
            </w:pPr>
          </w:p>
        </w:tc>
      </w:tr>
    </w:tbl>
    <w:p w14:paraId="0E7D6DF2" w14:textId="77777777" w:rsidR="0065366A" w:rsidRPr="008F200B" w:rsidRDefault="0065366A" w:rsidP="00120587">
      <w:pPr>
        <w:pStyle w:val="Heading1"/>
        <w:rPr>
          <w:rFonts w:ascii="Calibri" w:hAnsi="Calibri" w:cs="Calibri"/>
        </w:rPr>
      </w:pPr>
    </w:p>
    <w:p w14:paraId="0E3555FC" w14:textId="77777777" w:rsidR="0065366A" w:rsidRPr="008F200B" w:rsidRDefault="0065366A" w:rsidP="00120587">
      <w:pPr>
        <w:pStyle w:val="Heading1"/>
        <w:rPr>
          <w:rFonts w:ascii="Calibri" w:hAnsi="Calibri" w:cs="Calibri"/>
        </w:rPr>
      </w:pPr>
    </w:p>
    <w:p w14:paraId="2E57205E" w14:textId="7CEF9508" w:rsidR="0048120C" w:rsidRPr="00AD39DA" w:rsidRDefault="00120587" w:rsidP="00120587">
      <w:pPr>
        <w:pStyle w:val="Heading1"/>
        <w:rPr>
          <w:rFonts w:ascii="Calibri" w:hAnsi="Calibri" w:cs="Calibri"/>
          <w:color w:val="auto"/>
        </w:rPr>
      </w:pPr>
      <w:r w:rsidRPr="00AD39DA">
        <w:rPr>
          <w:rFonts w:ascii="Calibri" w:hAnsi="Calibri" w:cs="Calibri"/>
          <w:color w:val="auto"/>
        </w:rPr>
        <w:lastRenderedPageBreak/>
        <w:t>Section 1: Hands-On Demonstration</w:t>
      </w:r>
    </w:p>
    <w:p w14:paraId="2849E43F" w14:textId="09231EF3" w:rsidR="004152FF" w:rsidRPr="00AD39DA" w:rsidRDefault="004152FF" w:rsidP="004152FF">
      <w:pPr>
        <w:pStyle w:val="Heading3"/>
        <w:rPr>
          <w:rFonts w:ascii="Calibri" w:hAnsi="Calibri" w:cs="Calibri"/>
          <w:u w:val="single"/>
        </w:rPr>
      </w:pPr>
      <w:r w:rsidRPr="00AD39DA">
        <w:rPr>
          <w:rFonts w:ascii="Calibri" w:hAnsi="Calibri" w:cs="Calibri"/>
          <w:u w:val="single"/>
        </w:rPr>
        <w:t>Part 1: Configure an IPsec VPN Server</w:t>
      </w:r>
    </w:p>
    <w:p w14:paraId="2367027B" w14:textId="58698E4F" w:rsidR="004152FF" w:rsidRPr="00AD39DA" w:rsidRDefault="00716ACD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From the </w:t>
      </w:r>
      <w:proofErr w:type="spellStart"/>
      <w:r w:rsidRPr="00AD39DA">
        <w:rPr>
          <w:rFonts w:ascii="Calibri" w:hAnsi="Calibri" w:cs="Calibri"/>
        </w:rPr>
        <w:t>vWorkstation</w:t>
      </w:r>
      <w:proofErr w:type="spellEnd"/>
      <w:r w:rsidRPr="00AD39DA">
        <w:rPr>
          <w:rFonts w:ascii="Calibri" w:hAnsi="Calibri" w:cs="Calibri"/>
        </w:rPr>
        <w:t xml:space="preserve"> taskbar, I clicked the Chrome icon to open a new browser window.</w:t>
      </w:r>
    </w:p>
    <w:p w14:paraId="64856508" w14:textId="0B1E4F7C" w:rsidR="00716ACD" w:rsidRPr="00AD39DA" w:rsidRDefault="00716ACD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In the browser navigation bar, I typed 172.30.0.1 to open the </w:t>
      </w:r>
      <w:proofErr w:type="spellStart"/>
      <w:r w:rsidRPr="00AD39DA">
        <w:rPr>
          <w:rFonts w:ascii="Calibri" w:hAnsi="Calibri" w:cs="Calibri"/>
        </w:rPr>
        <w:t>pfSense</w:t>
      </w:r>
      <w:proofErr w:type="spellEnd"/>
      <w:r w:rsidRPr="00AD39DA">
        <w:rPr>
          <w:rFonts w:ascii="Calibri" w:hAnsi="Calibri" w:cs="Calibri"/>
        </w:rPr>
        <w:t xml:space="preserve"> Web GUI.</w:t>
      </w:r>
    </w:p>
    <w:p w14:paraId="24DBF408" w14:textId="41BDD726" w:rsidR="00716ACD" w:rsidRPr="00AD39DA" w:rsidRDefault="00716ACD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At the </w:t>
      </w:r>
      <w:proofErr w:type="spellStart"/>
      <w:r w:rsidRPr="00AD39DA">
        <w:rPr>
          <w:rFonts w:ascii="Calibri" w:hAnsi="Calibri" w:cs="Calibri"/>
        </w:rPr>
        <w:t>pfSense</w:t>
      </w:r>
      <w:proofErr w:type="spellEnd"/>
      <w:r w:rsidRPr="00AD39DA">
        <w:rPr>
          <w:rFonts w:ascii="Calibri" w:hAnsi="Calibri" w:cs="Calibri"/>
        </w:rPr>
        <w:t xml:space="preserve"> login screen, I typed the following credentials and pressed Enter to log in to the </w:t>
      </w:r>
      <w:proofErr w:type="spellStart"/>
      <w:r w:rsidRPr="00AD39DA">
        <w:rPr>
          <w:rFonts w:ascii="Calibri" w:hAnsi="Calibri" w:cs="Calibri"/>
        </w:rPr>
        <w:t>pfSense</w:t>
      </w:r>
      <w:proofErr w:type="spellEnd"/>
      <w:r w:rsidRPr="00AD39DA">
        <w:rPr>
          <w:rFonts w:ascii="Calibri" w:hAnsi="Calibri" w:cs="Calibri"/>
        </w:rPr>
        <w:t xml:space="preserve"> Web GUI. I used username: admin &amp; password: </w:t>
      </w:r>
      <w:proofErr w:type="spellStart"/>
      <w:r w:rsidRPr="00AD39DA">
        <w:rPr>
          <w:rFonts w:ascii="Calibri" w:hAnsi="Calibri" w:cs="Calibri"/>
        </w:rPr>
        <w:t>pfsense</w:t>
      </w:r>
      <w:proofErr w:type="spellEnd"/>
      <w:r w:rsidRPr="00AD39DA">
        <w:rPr>
          <w:rFonts w:ascii="Calibri" w:hAnsi="Calibri" w:cs="Calibri"/>
        </w:rPr>
        <w:t>.</w:t>
      </w:r>
    </w:p>
    <w:p w14:paraId="3F5805B1" w14:textId="7F1560B6" w:rsidR="00716ACD" w:rsidRPr="00AD39DA" w:rsidRDefault="00716ACD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From the </w:t>
      </w:r>
      <w:proofErr w:type="spellStart"/>
      <w:r w:rsidRPr="00AD39DA">
        <w:rPr>
          <w:rFonts w:ascii="Calibri" w:hAnsi="Calibri" w:cs="Calibri"/>
        </w:rPr>
        <w:t>pfSense</w:t>
      </w:r>
      <w:proofErr w:type="spellEnd"/>
      <w:r w:rsidRPr="00AD39DA">
        <w:rPr>
          <w:rFonts w:ascii="Calibri" w:hAnsi="Calibri" w:cs="Calibri"/>
        </w:rPr>
        <w:t xml:space="preserve"> menu bar, I clicked System and select Cert. Manager to open the System / Certificate Manager / CAs page.</w:t>
      </w:r>
    </w:p>
    <w:p w14:paraId="722C1C80" w14:textId="2DCFC217" w:rsidR="00716ACD" w:rsidRPr="00AD39DA" w:rsidRDefault="00BC53AA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>On the CAs page, I clicked the Add button to open the CAs / Edit page and create a new Certificate Authority.</w:t>
      </w:r>
    </w:p>
    <w:p w14:paraId="6597D2DC" w14:textId="1EA40030" w:rsidR="00BC53AA" w:rsidRPr="00AD39DA" w:rsidRDefault="00BC53AA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In the Descriptive name field, I typed </w:t>
      </w:r>
      <w:proofErr w:type="spellStart"/>
      <w:r w:rsidRPr="00AD39DA">
        <w:rPr>
          <w:rFonts w:ascii="Calibri" w:hAnsi="Calibri" w:cs="Calibri"/>
        </w:rPr>
        <w:t>IPsecVPN_yourname</w:t>
      </w:r>
      <w:proofErr w:type="spellEnd"/>
      <w:r w:rsidRPr="00AD39DA">
        <w:rPr>
          <w:rFonts w:ascii="Calibri" w:hAnsi="Calibri" w:cs="Calibri"/>
        </w:rPr>
        <w:t xml:space="preserve"> to assign a label for this CA within the </w:t>
      </w:r>
      <w:proofErr w:type="spellStart"/>
      <w:r w:rsidRPr="00AD39DA">
        <w:rPr>
          <w:rFonts w:ascii="Calibri" w:hAnsi="Calibri" w:cs="Calibri"/>
        </w:rPr>
        <w:t>pfSense</w:t>
      </w:r>
      <w:proofErr w:type="spellEnd"/>
      <w:r w:rsidRPr="00AD39DA">
        <w:rPr>
          <w:rFonts w:ascii="Calibri" w:hAnsi="Calibri" w:cs="Calibri"/>
        </w:rPr>
        <w:t xml:space="preserve"> Web GUI.</w:t>
      </w:r>
    </w:p>
    <w:p w14:paraId="656022A5" w14:textId="275C974F" w:rsidR="00BC53AA" w:rsidRPr="00AD39DA" w:rsidRDefault="00BC53AA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>At the Method menu, I did not change the default value (Created an internal Certificate Authority).</w:t>
      </w:r>
    </w:p>
    <w:p w14:paraId="3E91FF96" w14:textId="13E095F3" w:rsidR="00BC53AA" w:rsidRPr="00AD39DA" w:rsidRDefault="00BC53AA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>At the Method menu, I did not change the default value (Create an internal Certificate Authority).</w:t>
      </w:r>
    </w:p>
    <w:p w14:paraId="27E3C5E1" w14:textId="385F7F01" w:rsidR="00716ACD" w:rsidRPr="00AD39DA" w:rsidRDefault="00BC53AA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>At the Digest Algorithm menu, I did not change the default value (SHA256).</w:t>
      </w:r>
    </w:p>
    <w:p w14:paraId="6B7AECB1" w14:textId="6D744DE2" w:rsidR="00BC53AA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At the Lifetime (days) field, </w:t>
      </w:r>
      <w:r w:rsidR="00AD39DA" w:rsidRPr="00AD39DA">
        <w:rPr>
          <w:rFonts w:ascii="Calibri" w:hAnsi="Calibri" w:cs="Calibri"/>
        </w:rPr>
        <w:t xml:space="preserve">I </w:t>
      </w:r>
      <w:r w:rsidRPr="00AD39DA">
        <w:rPr>
          <w:rFonts w:ascii="Calibri" w:hAnsi="Calibri" w:cs="Calibri"/>
        </w:rPr>
        <w:t>d</w:t>
      </w:r>
      <w:r w:rsidR="00AD39DA" w:rsidRPr="00AD39DA">
        <w:rPr>
          <w:rFonts w:ascii="Calibri" w:hAnsi="Calibri" w:cs="Calibri"/>
        </w:rPr>
        <w:t>id</w:t>
      </w:r>
      <w:r w:rsidRPr="00AD39DA">
        <w:rPr>
          <w:rFonts w:ascii="Calibri" w:hAnsi="Calibri" w:cs="Calibri"/>
        </w:rPr>
        <w:t xml:space="preserve"> not change the default value (3650 days, or approximately 10 years).</w:t>
      </w:r>
    </w:p>
    <w:p w14:paraId="0AF5D088" w14:textId="05DE2125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At the Common Name field, </w:t>
      </w:r>
      <w:r w:rsidR="00AD39DA" w:rsidRPr="00AD39DA">
        <w:rPr>
          <w:rFonts w:ascii="Calibri" w:hAnsi="Calibri" w:cs="Calibri"/>
        </w:rPr>
        <w:t xml:space="preserve">I </w:t>
      </w:r>
      <w:r w:rsidRPr="00AD39DA">
        <w:rPr>
          <w:rFonts w:ascii="Calibri" w:hAnsi="Calibri" w:cs="Calibri"/>
        </w:rPr>
        <w:t>d</w:t>
      </w:r>
      <w:r w:rsidR="00AD39DA" w:rsidRPr="00AD39DA">
        <w:rPr>
          <w:rFonts w:ascii="Calibri" w:hAnsi="Calibri" w:cs="Calibri"/>
        </w:rPr>
        <w:t>id</w:t>
      </w:r>
      <w:r w:rsidRPr="00AD39DA">
        <w:rPr>
          <w:rFonts w:ascii="Calibri" w:hAnsi="Calibri" w:cs="Calibri"/>
        </w:rPr>
        <w:t xml:space="preserve"> not change the default value (</w:t>
      </w:r>
      <w:proofErr w:type="spellStart"/>
      <w:r w:rsidRPr="00AD39DA">
        <w:rPr>
          <w:rFonts w:ascii="Calibri" w:hAnsi="Calibri" w:cs="Calibri"/>
        </w:rPr>
        <w:t>internal_ca</w:t>
      </w:r>
      <w:proofErr w:type="spellEnd"/>
      <w:r w:rsidRPr="00AD39DA">
        <w:rPr>
          <w:rFonts w:ascii="Calibri" w:hAnsi="Calibri" w:cs="Calibri"/>
        </w:rPr>
        <w:t>).</w:t>
      </w:r>
    </w:p>
    <w:p w14:paraId="08DE374F" w14:textId="5FE2A12E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At the Country Code menu, </w:t>
      </w:r>
      <w:r w:rsidR="00AD39DA" w:rsidRPr="00AD39DA">
        <w:rPr>
          <w:rFonts w:ascii="Calibri" w:hAnsi="Calibri" w:cs="Calibri"/>
        </w:rPr>
        <w:t xml:space="preserve">I </w:t>
      </w:r>
      <w:r w:rsidRPr="00AD39DA">
        <w:rPr>
          <w:rFonts w:ascii="Calibri" w:hAnsi="Calibri" w:cs="Calibri"/>
        </w:rPr>
        <w:t>select</w:t>
      </w:r>
      <w:r w:rsidR="00AD39DA" w:rsidRPr="00AD39DA">
        <w:rPr>
          <w:rFonts w:ascii="Calibri" w:hAnsi="Calibri" w:cs="Calibri"/>
        </w:rPr>
        <w:t>ed</w:t>
      </w:r>
      <w:r w:rsidRPr="00AD39DA">
        <w:rPr>
          <w:rFonts w:ascii="Calibri" w:hAnsi="Calibri" w:cs="Calibri"/>
        </w:rPr>
        <w:t xml:space="preserve"> US.</w:t>
      </w:r>
    </w:p>
    <w:p w14:paraId="5DDD0CBF" w14:textId="287309A9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In the State or Province field, </w:t>
      </w:r>
      <w:r w:rsidR="00AD39DA" w:rsidRPr="00AD39DA">
        <w:rPr>
          <w:rFonts w:ascii="Calibri" w:hAnsi="Calibri" w:cs="Calibri"/>
        </w:rPr>
        <w:t xml:space="preserve">I </w:t>
      </w:r>
      <w:r w:rsidRPr="00AD39DA">
        <w:rPr>
          <w:rFonts w:ascii="Calibri" w:hAnsi="Calibri" w:cs="Calibri"/>
        </w:rPr>
        <w:t>type</w:t>
      </w:r>
      <w:r w:rsidR="00AD39DA" w:rsidRPr="00AD39DA">
        <w:rPr>
          <w:rFonts w:ascii="Calibri" w:hAnsi="Calibri" w:cs="Calibri"/>
        </w:rPr>
        <w:t>d</w:t>
      </w:r>
      <w:r w:rsidRPr="00AD39DA">
        <w:rPr>
          <w:rFonts w:ascii="Calibri" w:hAnsi="Calibri" w:cs="Calibri"/>
        </w:rPr>
        <w:t xml:space="preserve"> y</w:t>
      </w:r>
      <w:proofErr w:type="spellStart"/>
      <w:r w:rsidRPr="00AD39DA">
        <w:rPr>
          <w:rFonts w:ascii="Calibri" w:hAnsi="Calibri" w:cs="Calibri"/>
        </w:rPr>
        <w:t>ourState</w:t>
      </w:r>
      <w:proofErr w:type="spellEnd"/>
      <w:r w:rsidRPr="00AD39DA">
        <w:rPr>
          <w:rFonts w:ascii="Calibri" w:hAnsi="Calibri" w:cs="Calibri"/>
        </w:rPr>
        <w:t xml:space="preserve">, replacing </w:t>
      </w:r>
      <w:proofErr w:type="spellStart"/>
      <w:r w:rsidRPr="00AD39DA">
        <w:rPr>
          <w:rFonts w:ascii="Calibri" w:hAnsi="Calibri" w:cs="Calibri"/>
        </w:rPr>
        <w:t>yourState</w:t>
      </w:r>
      <w:proofErr w:type="spellEnd"/>
      <w:r w:rsidRPr="00AD39DA">
        <w:rPr>
          <w:rFonts w:ascii="Calibri" w:hAnsi="Calibri" w:cs="Calibri"/>
        </w:rPr>
        <w:t xml:space="preserve"> with </w:t>
      </w:r>
      <w:r w:rsidR="00AD39DA" w:rsidRPr="00AD39DA">
        <w:rPr>
          <w:rFonts w:ascii="Calibri" w:hAnsi="Calibri" w:cs="Calibri"/>
        </w:rPr>
        <w:t>my</w:t>
      </w:r>
      <w:r w:rsidRPr="00AD39DA">
        <w:rPr>
          <w:rFonts w:ascii="Calibri" w:hAnsi="Calibri" w:cs="Calibri"/>
        </w:rPr>
        <w:t xml:space="preserve"> actual location.</w:t>
      </w:r>
    </w:p>
    <w:p w14:paraId="49247220" w14:textId="1112A9A3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In the City field, </w:t>
      </w:r>
      <w:r w:rsidR="00AD39DA" w:rsidRPr="00AD39DA">
        <w:rPr>
          <w:rFonts w:ascii="Calibri" w:hAnsi="Calibri" w:cs="Calibri"/>
        </w:rPr>
        <w:t xml:space="preserve">I </w:t>
      </w:r>
      <w:r w:rsidRPr="00AD39DA">
        <w:rPr>
          <w:rFonts w:ascii="Calibri" w:hAnsi="Calibri" w:cs="Calibri"/>
        </w:rPr>
        <w:t>type</w:t>
      </w:r>
      <w:r w:rsidR="00AD39DA" w:rsidRPr="00AD39DA">
        <w:rPr>
          <w:rFonts w:ascii="Calibri" w:hAnsi="Calibri" w:cs="Calibri"/>
        </w:rPr>
        <w:t>d</w:t>
      </w:r>
      <w:r w:rsidRPr="00AD39DA">
        <w:rPr>
          <w:rFonts w:ascii="Calibri" w:hAnsi="Calibri" w:cs="Calibri"/>
        </w:rPr>
        <w:t xml:space="preserve"> </w:t>
      </w:r>
      <w:r w:rsidR="00AD39DA" w:rsidRPr="00AD39DA">
        <w:rPr>
          <w:rFonts w:ascii="Calibri" w:hAnsi="Calibri" w:cs="Calibri"/>
        </w:rPr>
        <w:t>San Antonio</w:t>
      </w:r>
      <w:r w:rsidRPr="00AD39DA">
        <w:rPr>
          <w:rFonts w:ascii="Calibri" w:hAnsi="Calibri" w:cs="Calibri"/>
        </w:rPr>
        <w:t xml:space="preserve">, replacing </w:t>
      </w:r>
      <w:proofErr w:type="spellStart"/>
      <w:r w:rsidRPr="00AD39DA">
        <w:rPr>
          <w:rFonts w:ascii="Calibri" w:hAnsi="Calibri" w:cs="Calibri"/>
        </w:rPr>
        <w:t>yourCity</w:t>
      </w:r>
      <w:proofErr w:type="spellEnd"/>
      <w:r w:rsidRPr="00AD39DA">
        <w:rPr>
          <w:rFonts w:ascii="Calibri" w:hAnsi="Calibri" w:cs="Calibri"/>
        </w:rPr>
        <w:t xml:space="preserve"> with</w:t>
      </w:r>
      <w:r w:rsidR="00AD39DA" w:rsidRPr="00AD39DA">
        <w:rPr>
          <w:rFonts w:ascii="Calibri" w:hAnsi="Calibri" w:cs="Calibri"/>
        </w:rPr>
        <w:t xml:space="preserve"> my</w:t>
      </w:r>
      <w:r w:rsidRPr="00AD39DA">
        <w:rPr>
          <w:rFonts w:ascii="Calibri" w:hAnsi="Calibri" w:cs="Calibri"/>
        </w:rPr>
        <w:t xml:space="preserve"> actual location.</w:t>
      </w:r>
    </w:p>
    <w:p w14:paraId="34170F25" w14:textId="31539CCF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In the Organization field, </w:t>
      </w:r>
      <w:r w:rsidR="00AD39DA" w:rsidRPr="00AD39DA">
        <w:rPr>
          <w:rFonts w:ascii="Calibri" w:hAnsi="Calibri" w:cs="Calibri"/>
        </w:rPr>
        <w:t xml:space="preserve">I </w:t>
      </w:r>
      <w:r w:rsidRPr="00AD39DA">
        <w:rPr>
          <w:rFonts w:ascii="Calibri" w:hAnsi="Calibri" w:cs="Calibri"/>
        </w:rPr>
        <w:t xml:space="preserve">type </w:t>
      </w:r>
      <w:r w:rsidR="00AD39DA" w:rsidRPr="00AD39DA">
        <w:rPr>
          <w:rFonts w:ascii="Calibri" w:hAnsi="Calibri" w:cs="Calibri"/>
        </w:rPr>
        <w:t>UTSA</w:t>
      </w:r>
      <w:r w:rsidRPr="00AD39DA">
        <w:rPr>
          <w:rFonts w:ascii="Calibri" w:hAnsi="Calibri" w:cs="Calibri"/>
        </w:rPr>
        <w:t xml:space="preserve">, replacing </w:t>
      </w:r>
      <w:proofErr w:type="spellStart"/>
      <w:r w:rsidRPr="00AD39DA">
        <w:rPr>
          <w:rFonts w:ascii="Calibri" w:hAnsi="Calibri" w:cs="Calibri"/>
        </w:rPr>
        <w:t>yourSchool</w:t>
      </w:r>
      <w:proofErr w:type="spellEnd"/>
      <w:r w:rsidRPr="00AD39DA">
        <w:rPr>
          <w:rFonts w:ascii="Calibri" w:hAnsi="Calibri" w:cs="Calibri"/>
        </w:rPr>
        <w:t xml:space="preserve"> with the name of the institution you</w:t>
      </w:r>
      <w:r w:rsidR="00AD39DA" w:rsidRPr="00AD39DA">
        <w:rPr>
          <w:rFonts w:ascii="Calibri" w:hAnsi="Calibri" w:cs="Calibri"/>
        </w:rPr>
        <w:t xml:space="preserve"> I’m </w:t>
      </w:r>
      <w:r w:rsidRPr="00AD39DA">
        <w:rPr>
          <w:rFonts w:ascii="Calibri" w:hAnsi="Calibri" w:cs="Calibri"/>
        </w:rPr>
        <w:t>attending.</w:t>
      </w:r>
    </w:p>
    <w:p w14:paraId="542EA657" w14:textId="378444C9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In the Organizational Unit field, </w:t>
      </w:r>
      <w:r w:rsidR="00AD39DA" w:rsidRPr="00AD39DA">
        <w:rPr>
          <w:rFonts w:ascii="Calibri" w:hAnsi="Calibri" w:cs="Calibri"/>
        </w:rPr>
        <w:t xml:space="preserve">I </w:t>
      </w:r>
      <w:r w:rsidRPr="00AD39DA">
        <w:rPr>
          <w:rFonts w:ascii="Calibri" w:hAnsi="Calibri" w:cs="Calibri"/>
        </w:rPr>
        <w:t>type</w:t>
      </w:r>
      <w:r w:rsidR="00AD39DA" w:rsidRPr="00AD39DA">
        <w:rPr>
          <w:rFonts w:ascii="Calibri" w:hAnsi="Calibri" w:cs="Calibri"/>
        </w:rPr>
        <w:t>d</w:t>
      </w:r>
      <w:r w:rsidRPr="00AD39DA">
        <w:rPr>
          <w:rFonts w:ascii="Calibri" w:hAnsi="Calibri" w:cs="Calibri"/>
        </w:rPr>
        <w:t xml:space="preserve"> </w:t>
      </w:r>
      <w:r w:rsidR="00AD39DA" w:rsidRPr="00AD39DA">
        <w:rPr>
          <w:rFonts w:ascii="Calibri" w:hAnsi="Calibri" w:cs="Calibri"/>
        </w:rPr>
        <w:t>cybersecurity</w:t>
      </w:r>
      <w:r w:rsidRPr="00AD39DA">
        <w:rPr>
          <w:rFonts w:ascii="Calibri" w:hAnsi="Calibri" w:cs="Calibri"/>
        </w:rPr>
        <w:t xml:space="preserve">, replacing </w:t>
      </w:r>
      <w:proofErr w:type="spellStart"/>
      <w:r w:rsidRPr="00AD39DA">
        <w:rPr>
          <w:rFonts w:ascii="Calibri" w:hAnsi="Calibri" w:cs="Calibri"/>
        </w:rPr>
        <w:t>yourDepartment</w:t>
      </w:r>
      <w:proofErr w:type="spellEnd"/>
      <w:r w:rsidRPr="00AD39DA">
        <w:rPr>
          <w:rFonts w:ascii="Calibri" w:hAnsi="Calibri" w:cs="Calibri"/>
        </w:rPr>
        <w:t xml:space="preserve"> with the name of the department </w:t>
      </w:r>
      <w:r w:rsidR="00AD39DA" w:rsidRPr="00AD39DA">
        <w:rPr>
          <w:rFonts w:ascii="Calibri" w:hAnsi="Calibri" w:cs="Calibri"/>
        </w:rPr>
        <w:t>my</w:t>
      </w:r>
      <w:r w:rsidRPr="00AD39DA">
        <w:rPr>
          <w:rFonts w:ascii="Calibri" w:hAnsi="Calibri" w:cs="Calibri"/>
        </w:rPr>
        <w:t xml:space="preserve"> class is offered through.</w:t>
      </w:r>
    </w:p>
    <w:p w14:paraId="48ACE58D" w14:textId="4849D093" w:rsidR="009646FC" w:rsidRPr="00AD39DA" w:rsidRDefault="00AD39DA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>I c</w:t>
      </w:r>
      <w:r w:rsidR="009646FC" w:rsidRPr="00AD39DA">
        <w:rPr>
          <w:rFonts w:ascii="Calibri" w:hAnsi="Calibri" w:cs="Calibri"/>
        </w:rPr>
        <w:t>lick</w:t>
      </w:r>
      <w:r w:rsidRPr="00AD39DA">
        <w:rPr>
          <w:rFonts w:ascii="Calibri" w:hAnsi="Calibri" w:cs="Calibri"/>
        </w:rPr>
        <w:t>ed</w:t>
      </w:r>
      <w:r w:rsidR="009646FC" w:rsidRPr="00AD39DA">
        <w:rPr>
          <w:rFonts w:ascii="Calibri" w:hAnsi="Calibri" w:cs="Calibri"/>
        </w:rPr>
        <w:t xml:space="preserve"> the Save button to return to the CAs page.</w:t>
      </w:r>
    </w:p>
    <w:p w14:paraId="57804A58" w14:textId="0193E496" w:rsidR="009646FC" w:rsidRPr="00AD39DA" w:rsidRDefault="00AD39DA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  <w:b/>
          <w:bCs/>
        </w:rPr>
        <w:t>I m</w:t>
      </w:r>
      <w:r w:rsidR="009646FC" w:rsidRPr="00AD39DA">
        <w:rPr>
          <w:rFonts w:ascii="Calibri" w:hAnsi="Calibri" w:cs="Calibri"/>
          <w:b/>
          <w:bCs/>
        </w:rPr>
        <w:t>a</w:t>
      </w:r>
      <w:r w:rsidRPr="00AD39DA">
        <w:rPr>
          <w:rFonts w:ascii="Calibri" w:hAnsi="Calibri" w:cs="Calibri"/>
          <w:b/>
          <w:bCs/>
        </w:rPr>
        <w:t>d</w:t>
      </w:r>
      <w:r w:rsidR="009646FC" w:rsidRPr="00AD39DA">
        <w:rPr>
          <w:rFonts w:ascii="Calibri" w:hAnsi="Calibri" w:cs="Calibri"/>
          <w:b/>
          <w:bCs/>
        </w:rPr>
        <w:t>e a screen capture showing the updated Certificate Authorities table</w:t>
      </w:r>
      <w:r w:rsidR="009646FC" w:rsidRPr="00AD39DA">
        <w:rPr>
          <w:rFonts w:ascii="Calibri" w:hAnsi="Calibri" w:cs="Calibri"/>
        </w:rPr>
        <w:t>.</w:t>
      </w:r>
    </w:p>
    <w:p w14:paraId="51823463" w14:textId="7BB378ED" w:rsidR="00321BCE" w:rsidRPr="00AD39DA" w:rsidRDefault="00321BCE" w:rsidP="00321BCE">
      <w:pPr>
        <w:pStyle w:val="ListParagraph"/>
        <w:rPr>
          <w:rFonts w:ascii="Calibri" w:hAnsi="Calibri" w:cs="Calibri"/>
        </w:rPr>
      </w:pPr>
      <w:r w:rsidRPr="00AD39DA">
        <w:rPr>
          <w:rFonts w:ascii="Calibri" w:hAnsi="Calibri" w:cs="Calibri"/>
          <w:noProof/>
        </w:rPr>
        <w:lastRenderedPageBreak/>
        <w:drawing>
          <wp:inline distT="0" distB="0" distL="0" distR="0" wp14:anchorId="2F3322D2" wp14:editId="1D5B84E4">
            <wp:extent cx="6794205" cy="471002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351" cy="471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4C16" w14:textId="075AA242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>On the CAs page, I clicked the Certificates tab to open the Certificates page and begin the process of creating a server certificate.</w:t>
      </w:r>
    </w:p>
    <w:p w14:paraId="7CAD3292" w14:textId="268C6FE8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>On the Certificates page, I clicked the Add/Sign button to add a new server certificate.</w:t>
      </w:r>
    </w:p>
    <w:p w14:paraId="27DFE0F7" w14:textId="579C9818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At the Method menu, </w:t>
      </w:r>
      <w:r w:rsidR="004C0D76">
        <w:rPr>
          <w:rFonts w:ascii="Calibri" w:hAnsi="Calibri" w:cs="Calibri"/>
        </w:rPr>
        <w:t>I did</w:t>
      </w:r>
      <w:r w:rsidRPr="00AD39DA">
        <w:rPr>
          <w:rFonts w:ascii="Calibri" w:hAnsi="Calibri" w:cs="Calibri"/>
        </w:rPr>
        <w:t xml:space="preserve"> not change the default value (Create an internal Certificate).</w:t>
      </w:r>
    </w:p>
    <w:p w14:paraId="197A6CEB" w14:textId="3EB51B8D" w:rsidR="009646FC" w:rsidRPr="00AD39DA" w:rsidRDefault="009646F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Descriptive name field,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 IKEv2VPN_pfSense</w:t>
      </w:r>
      <w:r w:rsidRPr="00AD39DA">
        <w:rPr>
          <w:rFonts w:ascii="Calibri" w:eastAsia="Times New Roman" w:hAnsi="Calibri" w:cs="Calibri"/>
          <w:sz w:val="23"/>
          <w:szCs w:val="23"/>
        </w:rPr>
        <w:t xml:space="preserve"> to assign a label for this certificate within the </w:t>
      </w:r>
      <w:proofErr w:type="spellStart"/>
      <w:r w:rsidRPr="00AD39DA">
        <w:rPr>
          <w:rFonts w:ascii="Calibri" w:eastAsia="Times New Roman" w:hAnsi="Calibri" w:cs="Calibri"/>
          <w:sz w:val="23"/>
          <w:szCs w:val="23"/>
        </w:rPr>
        <w:t>pfSense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 xml:space="preserve"> Web GUI.</w:t>
      </w:r>
    </w:p>
    <w:p w14:paraId="74ADDC23" w14:textId="5EA647D5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At the Certificate Authority menu, </w:t>
      </w:r>
      <w:r w:rsidR="004C0D76">
        <w:rPr>
          <w:rFonts w:ascii="Calibri" w:hAnsi="Calibri" w:cs="Calibri"/>
          <w:sz w:val="23"/>
          <w:szCs w:val="23"/>
          <w:shd w:val="clear" w:color="auto" w:fill="FFFFFF"/>
        </w:rPr>
        <w:t xml:space="preserve">I 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d</w:t>
      </w:r>
      <w:r w:rsidR="004C0D76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id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 xml:space="preserve"> not change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the default value (</w:t>
      </w:r>
      <w:proofErr w:type="spellStart"/>
      <w:r w:rsidRPr="00AD39DA">
        <w:rPr>
          <w:rFonts w:ascii="Calibri" w:hAnsi="Calibri" w:cs="Calibri"/>
          <w:sz w:val="23"/>
          <w:szCs w:val="23"/>
          <w:shd w:val="clear" w:color="auto" w:fill="FFFFFF"/>
        </w:rPr>
        <w:t>IPsecVPN_</w:t>
      </w:r>
      <w:r w:rsidRPr="00AD39DA">
        <w:rPr>
          <w:rStyle w:val="Emphasis"/>
          <w:rFonts w:ascii="Calibri" w:hAnsi="Calibri" w:cs="Calibri"/>
          <w:sz w:val="23"/>
          <w:szCs w:val="23"/>
          <w:shd w:val="clear" w:color="auto" w:fill="FFFFFF"/>
        </w:rPr>
        <w:t>yourname</w:t>
      </w:r>
      <w:proofErr w:type="spellEnd"/>
      <w:r w:rsidRPr="00AD39DA">
        <w:rPr>
          <w:rFonts w:ascii="Calibri" w:hAnsi="Calibri" w:cs="Calibri"/>
          <w:sz w:val="23"/>
          <w:szCs w:val="23"/>
          <w:shd w:val="clear" w:color="auto" w:fill="FFFFFF"/>
        </w:rPr>
        <w:t>).</w:t>
      </w:r>
    </w:p>
    <w:p w14:paraId="4758F77E" w14:textId="59035CE4" w:rsidR="009646FC" w:rsidRPr="00AD39DA" w:rsidRDefault="009646FC" w:rsidP="00627530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sz w:val="23"/>
          <w:szCs w:val="23"/>
        </w:rPr>
      </w:pPr>
      <w:r w:rsidRPr="00AD39DA">
        <w:rPr>
          <w:rFonts w:ascii="Calibri" w:hAnsi="Calibri" w:cs="Calibri"/>
          <w:sz w:val="23"/>
          <w:szCs w:val="23"/>
        </w:rPr>
        <w:t>At the Key Length menu, </w:t>
      </w:r>
      <w:r w:rsidR="004C0D76">
        <w:rPr>
          <w:rFonts w:ascii="Calibri" w:hAnsi="Calibri" w:cs="Calibri"/>
          <w:sz w:val="23"/>
          <w:szCs w:val="23"/>
        </w:rPr>
        <w:t xml:space="preserve">I </w:t>
      </w:r>
      <w:r w:rsidRPr="00AD39DA">
        <w:rPr>
          <w:rStyle w:val="Strong"/>
          <w:rFonts w:ascii="Calibri" w:hAnsi="Calibri" w:cs="Calibri"/>
          <w:sz w:val="23"/>
          <w:szCs w:val="23"/>
        </w:rPr>
        <w:t>d</w:t>
      </w:r>
      <w:r w:rsidR="004C0D76">
        <w:rPr>
          <w:rStyle w:val="Strong"/>
          <w:rFonts w:ascii="Calibri" w:hAnsi="Calibri" w:cs="Calibri"/>
          <w:sz w:val="23"/>
          <w:szCs w:val="23"/>
        </w:rPr>
        <w:t>id</w:t>
      </w:r>
      <w:r w:rsidRPr="00AD39DA">
        <w:rPr>
          <w:rStyle w:val="Strong"/>
          <w:rFonts w:ascii="Calibri" w:hAnsi="Calibri" w:cs="Calibri"/>
          <w:sz w:val="23"/>
          <w:szCs w:val="23"/>
        </w:rPr>
        <w:t xml:space="preserve"> not change</w:t>
      </w:r>
      <w:r w:rsidRPr="00AD39DA">
        <w:rPr>
          <w:rFonts w:ascii="Calibri" w:hAnsi="Calibri" w:cs="Calibri"/>
          <w:sz w:val="23"/>
          <w:szCs w:val="23"/>
        </w:rPr>
        <w:t> the default value (2048 bits).</w:t>
      </w:r>
    </w:p>
    <w:p w14:paraId="700B2AEC" w14:textId="7F3D552B" w:rsidR="009646FC" w:rsidRPr="00AD39DA" w:rsidRDefault="009646F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Digest Algorithm menu,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id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not change</w:t>
      </w:r>
      <w:r w:rsidRPr="00AD39DA">
        <w:rPr>
          <w:rFonts w:ascii="Calibri" w:eastAsia="Times New Roman" w:hAnsi="Calibri" w:cs="Calibri"/>
          <w:sz w:val="23"/>
          <w:szCs w:val="23"/>
        </w:rPr>
        <w:t> the default value (sha256).</w:t>
      </w:r>
    </w:p>
    <w:p w14:paraId="2BA54E5E" w14:textId="7784016B" w:rsidR="009646FC" w:rsidRPr="00AD39DA" w:rsidRDefault="009646F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Lifetime (days) field,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id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not change </w:t>
      </w:r>
      <w:r w:rsidRPr="00AD39DA">
        <w:rPr>
          <w:rFonts w:ascii="Calibri" w:eastAsia="Times New Roman" w:hAnsi="Calibri" w:cs="Calibri"/>
          <w:sz w:val="23"/>
          <w:szCs w:val="23"/>
        </w:rPr>
        <w:t>the default value (3650 days, or approximately 10 years).</w:t>
      </w:r>
    </w:p>
    <w:p w14:paraId="6DD245D7" w14:textId="7F04B6F0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In the Common Name field, </w:t>
      </w:r>
      <w:r w:rsidR="004C0D76">
        <w:rPr>
          <w:rFonts w:ascii="Calibri" w:hAnsi="Calibri" w:cs="Calibri"/>
          <w:sz w:val="23"/>
          <w:szCs w:val="23"/>
          <w:shd w:val="clear" w:color="auto" w:fill="FFFFFF"/>
        </w:rPr>
        <w:t xml:space="preserve">I 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type</w:t>
      </w:r>
      <w:r w:rsidR="004C0D76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d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 202.20.1.1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to define the name of the host that this certificate will be assigned to.</w:t>
      </w:r>
    </w:p>
    <w:p w14:paraId="3D857ACC" w14:textId="597D71DF" w:rsidR="009646FC" w:rsidRPr="00AD39DA" w:rsidRDefault="004C0D76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>
        <w:rPr>
          <w:rFonts w:ascii="Calibri" w:eastAsia="Times New Roman" w:hAnsi="Calibri" w:cs="Calibri"/>
          <w:b/>
          <w:bCs/>
          <w:sz w:val="23"/>
          <w:szCs w:val="23"/>
        </w:rPr>
        <w:t>I a</w:t>
      </w:r>
      <w:r w:rsidR="009646FC" w:rsidRPr="00AD39DA">
        <w:rPr>
          <w:rFonts w:ascii="Calibri" w:eastAsia="Times New Roman" w:hAnsi="Calibri" w:cs="Calibri"/>
          <w:b/>
          <w:bCs/>
          <w:sz w:val="23"/>
          <w:szCs w:val="23"/>
        </w:rPr>
        <w:t>ccept</w:t>
      </w:r>
      <w:r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="009646FC" w:rsidRPr="00AD39DA">
        <w:rPr>
          <w:rFonts w:ascii="Calibri" w:eastAsia="Times New Roman" w:hAnsi="Calibri" w:cs="Calibri"/>
          <w:sz w:val="23"/>
          <w:szCs w:val="23"/>
        </w:rPr>
        <w:t> the </w:t>
      </w:r>
      <w:r w:rsidR="009646FC" w:rsidRPr="00AD39DA">
        <w:rPr>
          <w:rFonts w:ascii="Calibri" w:eastAsia="Times New Roman" w:hAnsi="Calibri" w:cs="Calibri"/>
          <w:b/>
          <w:bCs/>
          <w:sz w:val="23"/>
          <w:szCs w:val="23"/>
        </w:rPr>
        <w:t>default values</w:t>
      </w:r>
      <w:r w:rsidR="009646FC" w:rsidRPr="00AD39DA">
        <w:rPr>
          <w:rFonts w:ascii="Calibri" w:eastAsia="Times New Roman" w:hAnsi="Calibri" w:cs="Calibri"/>
          <w:sz w:val="23"/>
          <w:szCs w:val="23"/>
        </w:rPr>
        <w:t> for Country Code, State or Province, City, Organization, and Organizational Unit.</w:t>
      </w:r>
    </w:p>
    <w:p w14:paraId="6E06B408" w14:textId="7515895A" w:rsidR="009646FC" w:rsidRPr="00AD39DA" w:rsidRDefault="009646F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From the Certificate Type menu, </w:t>
      </w:r>
      <w:r w:rsidR="004C0D76">
        <w:rPr>
          <w:rFonts w:ascii="Calibri" w:hAnsi="Calibri" w:cs="Calibri"/>
          <w:sz w:val="23"/>
          <w:szCs w:val="23"/>
          <w:shd w:val="clear" w:color="auto" w:fill="FFFFFF"/>
        </w:rPr>
        <w:t xml:space="preserve">I 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select</w:t>
      </w:r>
      <w:r w:rsidR="004C0D76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ed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 xml:space="preserve"> Server Certificate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to define the certificate's usage attributes.</w:t>
      </w:r>
    </w:p>
    <w:p w14:paraId="5D047E08" w14:textId="001E2AD7" w:rsidR="009646FC" w:rsidRPr="00AD39DA" w:rsidRDefault="009646F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Alternative Names section,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IP Address </w:t>
      </w:r>
      <w:r w:rsidRPr="00AD39DA">
        <w:rPr>
          <w:rFonts w:ascii="Calibri" w:eastAsia="Times New Roman" w:hAnsi="Calibri" w:cs="Calibri"/>
          <w:sz w:val="23"/>
          <w:szCs w:val="23"/>
        </w:rPr>
        <w:t>from the Type menu, then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 202.20.1.1</w:t>
      </w:r>
      <w:r w:rsidRPr="00AD39DA">
        <w:rPr>
          <w:rFonts w:ascii="Calibri" w:eastAsia="Times New Roman" w:hAnsi="Calibri" w:cs="Calibri"/>
          <w:sz w:val="23"/>
          <w:szCs w:val="23"/>
        </w:rPr>
        <w:t> in the Value field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 </w:t>
      </w:r>
      <w:r w:rsidRPr="00AD39DA">
        <w:rPr>
          <w:rFonts w:ascii="Calibri" w:eastAsia="Times New Roman" w:hAnsi="Calibri" w:cs="Calibri"/>
          <w:sz w:val="23"/>
          <w:szCs w:val="23"/>
        </w:rPr>
        <w:t xml:space="preserve">to record the </w:t>
      </w:r>
      <w:proofErr w:type="spellStart"/>
      <w:r w:rsidRPr="00AD39DA">
        <w:rPr>
          <w:rFonts w:ascii="Calibri" w:eastAsia="Times New Roman" w:hAnsi="Calibri" w:cs="Calibri"/>
          <w:sz w:val="23"/>
          <w:szCs w:val="23"/>
        </w:rPr>
        <w:t>pfSense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 xml:space="preserve"> firewall-router's WAN-facing IP address as an alternative identifier for this certificate.</w:t>
      </w:r>
    </w:p>
    <w:p w14:paraId="59E2E0FE" w14:textId="79050BCA" w:rsidR="0095131C" w:rsidRPr="00AD39DA" w:rsidRDefault="004C0D76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>
        <w:rPr>
          <w:rFonts w:ascii="Calibri" w:eastAsia="Times New Roman" w:hAnsi="Calibri" w:cs="Calibri"/>
          <w:b/>
          <w:bCs/>
          <w:sz w:val="23"/>
          <w:szCs w:val="23"/>
        </w:rPr>
        <w:t>I c</w:t>
      </w:r>
      <w:r w:rsidR="0095131C" w:rsidRPr="00AD39DA">
        <w:rPr>
          <w:rFonts w:ascii="Calibri" w:eastAsia="Times New Roman" w:hAnsi="Calibri" w:cs="Calibri"/>
          <w:b/>
          <w:bCs/>
          <w:sz w:val="23"/>
          <w:szCs w:val="23"/>
        </w:rPr>
        <w:t>lick</w:t>
      </w:r>
      <w:r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="0095131C" w:rsidRPr="00AD39DA">
        <w:rPr>
          <w:rFonts w:ascii="Calibri" w:eastAsia="Times New Roman" w:hAnsi="Calibri" w:cs="Calibri"/>
          <w:sz w:val="23"/>
          <w:szCs w:val="23"/>
        </w:rPr>
        <w:t> the </w:t>
      </w:r>
      <w:r w:rsidR="0095131C" w:rsidRPr="00AD39DA">
        <w:rPr>
          <w:rFonts w:ascii="Calibri" w:eastAsia="Times New Roman" w:hAnsi="Calibri" w:cs="Calibri"/>
          <w:b/>
          <w:bCs/>
          <w:sz w:val="23"/>
          <w:szCs w:val="23"/>
        </w:rPr>
        <w:t>Save button</w:t>
      </w:r>
      <w:r w:rsidR="0095131C" w:rsidRPr="00AD39DA">
        <w:rPr>
          <w:rFonts w:ascii="Calibri" w:eastAsia="Times New Roman" w:hAnsi="Calibri" w:cs="Calibri"/>
          <w:sz w:val="23"/>
          <w:szCs w:val="23"/>
        </w:rPr>
        <w:t> to return to the Certificates page.</w:t>
      </w:r>
    </w:p>
    <w:p w14:paraId="6E0E84EA" w14:textId="43442842" w:rsidR="0095131C" w:rsidRPr="00AD39DA" w:rsidRDefault="004C0D76" w:rsidP="00627530">
      <w:pPr>
        <w:numPr>
          <w:ilvl w:val="0"/>
          <w:numId w:val="2"/>
        </w:numPr>
        <w:rPr>
          <w:rFonts w:ascii="Calibri" w:eastAsia="Times New Roman" w:hAnsi="Calibri" w:cs="Calibri"/>
          <w:sz w:val="23"/>
          <w:szCs w:val="23"/>
        </w:rPr>
      </w:pPr>
      <w:r>
        <w:rPr>
          <w:rFonts w:ascii="Calibri" w:eastAsia="Times New Roman" w:hAnsi="Calibri" w:cs="Calibri"/>
          <w:b/>
          <w:bCs/>
          <w:sz w:val="23"/>
          <w:szCs w:val="23"/>
        </w:rPr>
        <w:t>I m</w:t>
      </w:r>
      <w:r w:rsidR="0095131C" w:rsidRPr="00AD39DA">
        <w:rPr>
          <w:rFonts w:ascii="Calibri" w:eastAsia="Times New Roman" w:hAnsi="Calibri" w:cs="Calibri"/>
          <w:b/>
          <w:bCs/>
          <w:sz w:val="23"/>
          <w:szCs w:val="23"/>
        </w:rPr>
        <w:t>a</w:t>
      </w:r>
      <w:r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="0095131C" w:rsidRPr="00AD39DA">
        <w:rPr>
          <w:rFonts w:ascii="Calibri" w:eastAsia="Times New Roman" w:hAnsi="Calibri" w:cs="Calibri"/>
          <w:b/>
          <w:bCs/>
          <w:sz w:val="23"/>
          <w:szCs w:val="23"/>
        </w:rPr>
        <w:t>e a screen capture showing the updated Certificates table</w:t>
      </w:r>
      <w:r w:rsidR="0095131C" w:rsidRPr="00AD39DA">
        <w:rPr>
          <w:rFonts w:ascii="Calibri" w:eastAsia="Times New Roman" w:hAnsi="Calibri" w:cs="Calibri"/>
          <w:sz w:val="23"/>
          <w:szCs w:val="23"/>
        </w:rPr>
        <w:t>.</w:t>
      </w:r>
    </w:p>
    <w:p w14:paraId="1C8009BC" w14:textId="2ABF1548" w:rsidR="00170AD6" w:rsidRPr="00AD39DA" w:rsidRDefault="00170AD6" w:rsidP="00170AD6">
      <w:pPr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lastRenderedPageBreak/>
        <w:drawing>
          <wp:inline distT="0" distB="0" distL="0" distR="0" wp14:anchorId="7FA03076" wp14:editId="3D28B8C7">
            <wp:extent cx="6858000" cy="47542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5D4" w14:textId="115233FE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 xml:space="preserve">From the </w:t>
      </w:r>
      <w:proofErr w:type="spellStart"/>
      <w:r w:rsidRPr="00AD39DA">
        <w:rPr>
          <w:rFonts w:ascii="Calibri" w:eastAsia="Times New Roman" w:hAnsi="Calibri" w:cs="Calibri"/>
          <w:sz w:val="23"/>
          <w:szCs w:val="23"/>
        </w:rPr>
        <w:t>pfSense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 xml:space="preserve"> menu bar,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VPN</w:t>
      </w:r>
      <w:r w:rsidRPr="00AD39DA">
        <w:rPr>
          <w:rFonts w:ascii="Calibri" w:eastAsia="Times New Roman" w:hAnsi="Calibri" w:cs="Calibri"/>
          <w:sz w:val="23"/>
          <w:szCs w:val="23"/>
        </w:rPr>
        <w:t> and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IPsec </w:t>
      </w:r>
      <w:r w:rsidRPr="00AD39DA">
        <w:rPr>
          <w:rFonts w:ascii="Calibri" w:eastAsia="Times New Roman" w:hAnsi="Calibri" w:cs="Calibri"/>
          <w:sz w:val="23"/>
          <w:szCs w:val="23"/>
        </w:rPr>
        <w:t>to open the VPN / IPsec / Tunnels page.</w:t>
      </w:r>
    </w:p>
    <w:p w14:paraId="701AE9D2" w14:textId="44E3CC14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On the Tunnels page,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Mobile Clients tab</w:t>
      </w:r>
      <w:r w:rsidRPr="00AD39DA">
        <w:rPr>
          <w:rFonts w:ascii="Calibri" w:eastAsia="Times New Roman" w:hAnsi="Calibri" w:cs="Calibri"/>
          <w:sz w:val="23"/>
          <w:szCs w:val="23"/>
        </w:rPr>
        <w:t> to open the Mobile Clients page and beg</w:t>
      </w:r>
      <w:r w:rsidR="004C0D76">
        <w:rPr>
          <w:rFonts w:ascii="Calibri" w:eastAsia="Times New Roman" w:hAnsi="Calibri" w:cs="Calibri"/>
          <w:sz w:val="23"/>
          <w:szCs w:val="23"/>
        </w:rPr>
        <w:t>a</w:t>
      </w:r>
      <w:r w:rsidRPr="00AD39DA">
        <w:rPr>
          <w:rFonts w:ascii="Calibri" w:eastAsia="Times New Roman" w:hAnsi="Calibri" w:cs="Calibri"/>
          <w:sz w:val="23"/>
          <w:szCs w:val="23"/>
        </w:rPr>
        <w:t>n the configuration.</w:t>
      </w:r>
    </w:p>
    <w:p w14:paraId="0363C849" w14:textId="5C8C1489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Enable IPsec Mobile Client Support section,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IKE Extensions checkbox</w:t>
      </w:r>
      <w:r w:rsidRPr="00AD39DA">
        <w:rPr>
          <w:rFonts w:ascii="Calibri" w:eastAsia="Times New Roman" w:hAnsi="Calibri" w:cs="Calibri"/>
          <w:sz w:val="23"/>
          <w:szCs w:val="23"/>
        </w:rPr>
        <w:t> to activate this feature.</w:t>
      </w:r>
    </w:p>
    <w:p w14:paraId="3D85A099" w14:textId="3F76989C" w:rsidR="009646FC" w:rsidRPr="00AD39DA" w:rsidRDefault="0095131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In the User Authentication box, </w:t>
      </w:r>
      <w:r w:rsidR="004C0D76">
        <w:rPr>
          <w:rFonts w:ascii="Calibri" w:hAnsi="Calibri" w:cs="Calibri"/>
          <w:sz w:val="23"/>
          <w:szCs w:val="23"/>
          <w:shd w:val="clear" w:color="auto" w:fill="FFFFFF"/>
        </w:rPr>
        <w:t xml:space="preserve">I 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click</w:t>
      </w:r>
      <w:r w:rsidR="004C0D76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ed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the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Local Database item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to select it.</w:t>
      </w:r>
    </w:p>
    <w:p w14:paraId="1E25DDA1" w14:textId="5D553AC8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Group Authentication menu,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did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not change</w:t>
      </w:r>
      <w:r w:rsidRPr="00AD39DA">
        <w:rPr>
          <w:rFonts w:ascii="Calibri" w:eastAsia="Times New Roman" w:hAnsi="Calibri" w:cs="Calibri"/>
          <w:sz w:val="23"/>
          <w:szCs w:val="23"/>
        </w:rPr>
        <w:t> the default value (none).</w:t>
      </w:r>
    </w:p>
    <w:p w14:paraId="1C851D94" w14:textId="2BA71981" w:rsidR="0095131C" w:rsidRPr="00AD39DA" w:rsidRDefault="0095131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In the Virtual Address Pool section, </w:t>
      </w:r>
      <w:r w:rsidR="004C0D76">
        <w:rPr>
          <w:rFonts w:ascii="Calibri" w:hAnsi="Calibri" w:cs="Calibri"/>
          <w:sz w:val="23"/>
          <w:szCs w:val="23"/>
          <w:shd w:val="clear" w:color="auto" w:fill="FFFFFF"/>
        </w:rPr>
        <w:t xml:space="preserve">I 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click</w:t>
      </w:r>
      <w:r w:rsidR="004C0D76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ed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the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checkbox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, then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type</w:t>
      </w:r>
      <w:r w:rsidR="004C0D76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d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 172.31.1.0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in the corresponding field and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accept 24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as default value in the subnet drop-down menu.</w:t>
      </w:r>
    </w:p>
    <w:p w14:paraId="1380B3DA" w14:textId="0F7C183D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Network List section,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checkbox</w:t>
      </w:r>
      <w:r w:rsidRPr="00AD39DA">
        <w:rPr>
          <w:rFonts w:ascii="Calibri" w:eastAsia="Times New Roman" w:hAnsi="Calibri" w:cs="Calibri"/>
          <w:sz w:val="23"/>
          <w:szCs w:val="23"/>
        </w:rPr>
        <w:t> to provide a list of accessible networks to VPN clients.</w:t>
      </w:r>
    </w:p>
    <w:p w14:paraId="0FCD4966" w14:textId="25ABD67D" w:rsidR="0095131C" w:rsidRPr="00AD39DA" w:rsidRDefault="004C0D76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I did</w:t>
      </w:r>
      <w:r w:rsidR="0095131C"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 xml:space="preserve"> not change</w:t>
      </w:r>
      <w:r w:rsidR="0095131C" w:rsidRPr="00AD39DA">
        <w:rPr>
          <w:rFonts w:ascii="Calibri" w:hAnsi="Calibri" w:cs="Calibri"/>
          <w:sz w:val="23"/>
          <w:szCs w:val="23"/>
          <w:shd w:val="clear" w:color="auto" w:fill="FFFFFF"/>
        </w:rPr>
        <w:t> any other settings</w:t>
      </w:r>
    </w:p>
    <w:p w14:paraId="7B6CE170" w14:textId="42916D9F" w:rsidR="0095131C" w:rsidRPr="00AD39DA" w:rsidRDefault="0095131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At the bottom of the Mobile Clients page, </w:t>
      </w:r>
      <w:r w:rsidR="004C0D76">
        <w:rPr>
          <w:rFonts w:ascii="Calibri" w:hAnsi="Calibri" w:cs="Calibri"/>
          <w:sz w:val="23"/>
          <w:szCs w:val="23"/>
          <w:shd w:val="clear" w:color="auto" w:fill="FFFFFF"/>
        </w:rPr>
        <w:t xml:space="preserve">I 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click</w:t>
      </w:r>
      <w:r w:rsidR="004C0D76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ed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the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Save button 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to save your changes and return to the Mobile Clients page.</w:t>
      </w:r>
    </w:p>
    <w:p w14:paraId="3D9478FE" w14:textId="6C41BF30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On the Mobile Clients page,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Apply Changes button</w:t>
      </w:r>
      <w:r w:rsidRPr="00AD39DA">
        <w:rPr>
          <w:rFonts w:ascii="Calibri" w:eastAsia="Times New Roman" w:hAnsi="Calibri" w:cs="Calibri"/>
          <w:sz w:val="23"/>
          <w:szCs w:val="23"/>
        </w:rPr>
        <w:t> to apply the IPsec configuration changes.</w:t>
      </w:r>
    </w:p>
    <w:p w14:paraId="27F221F4" w14:textId="1381994F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On the Mobile Clients page,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Create Phase 1 button</w:t>
      </w:r>
      <w:r w:rsidRPr="00AD39DA">
        <w:rPr>
          <w:rFonts w:ascii="Calibri" w:eastAsia="Times New Roman" w:hAnsi="Calibri" w:cs="Calibri"/>
          <w:sz w:val="23"/>
          <w:szCs w:val="23"/>
        </w:rPr>
        <w:t> to open the Edit Phase 1 page and create a Phase 1 definition for the VPN tunnel.</w:t>
      </w:r>
    </w:p>
    <w:p w14:paraId="67043F8D" w14:textId="41DBDC56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From the Key Exchange version menu,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 xml:space="preserve">ed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IKEv2</w:t>
      </w:r>
      <w:r w:rsidRPr="00AD39DA">
        <w:rPr>
          <w:rFonts w:ascii="Calibri" w:eastAsia="Times New Roman" w:hAnsi="Calibri" w:cs="Calibri"/>
          <w:sz w:val="23"/>
          <w:szCs w:val="23"/>
        </w:rPr>
        <w:t> to specify the version of the Internet Key Exchange protocol that your VPN will use.</w:t>
      </w:r>
    </w:p>
    <w:p w14:paraId="393BC54C" w14:textId="663CFC7B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IP version menu,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id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not change</w:t>
      </w:r>
      <w:r w:rsidRPr="00AD39DA">
        <w:rPr>
          <w:rFonts w:ascii="Calibri" w:eastAsia="Times New Roman" w:hAnsi="Calibri" w:cs="Calibri"/>
          <w:sz w:val="23"/>
          <w:szCs w:val="23"/>
        </w:rPr>
        <w:t> the default value (IPv4).</w:t>
      </w:r>
    </w:p>
    <w:p w14:paraId="4757E230" w14:textId="30CDBF1B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Interface menu,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id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not change</w:t>
      </w:r>
      <w:r w:rsidRPr="00AD39DA">
        <w:rPr>
          <w:rFonts w:ascii="Calibri" w:eastAsia="Times New Roman" w:hAnsi="Calibri" w:cs="Calibri"/>
          <w:sz w:val="23"/>
          <w:szCs w:val="23"/>
        </w:rPr>
        <w:t> the default value (WAN).</w:t>
      </w:r>
    </w:p>
    <w:p w14:paraId="300E8902" w14:textId="70A56EB7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Description box,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Pr="00AD39DA">
        <w:rPr>
          <w:rFonts w:ascii="Calibri" w:eastAsia="Times New Roman" w:hAnsi="Calibri" w:cs="Calibri"/>
          <w:sz w:val="23"/>
          <w:szCs w:val="23"/>
        </w:rPr>
        <w:t> </w:t>
      </w:r>
      <w:proofErr w:type="spellStart"/>
      <w:r w:rsidRPr="00AD39DA">
        <w:rPr>
          <w:rFonts w:ascii="Calibri" w:eastAsia="Times New Roman" w:hAnsi="Calibri" w:cs="Calibri"/>
          <w:b/>
          <w:bCs/>
          <w:sz w:val="23"/>
          <w:szCs w:val="23"/>
        </w:rPr>
        <w:t>MobileIPsec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> to assign a name for reference.</w:t>
      </w:r>
    </w:p>
    <w:p w14:paraId="1892EE92" w14:textId="5E9AECB5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lastRenderedPageBreak/>
        <w:t>From the Authentication Method menu, </w:t>
      </w:r>
      <w:r w:rsidR="004C0D76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</w:t>
      </w:r>
      <w:r w:rsidR="004C0D76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EAP-MSChapv2</w:t>
      </w:r>
      <w:r w:rsidRPr="00AD39DA">
        <w:rPr>
          <w:rFonts w:ascii="Calibri" w:eastAsia="Times New Roman" w:hAnsi="Calibri" w:cs="Calibri"/>
          <w:sz w:val="23"/>
          <w:szCs w:val="23"/>
        </w:rPr>
        <w:t> to specify Extensible Authentication Protocol-Microsoft Challenge Handshake version 2 as the authentication method.</w:t>
      </w:r>
    </w:p>
    <w:p w14:paraId="228DA7F1" w14:textId="7B4DBDC1" w:rsidR="0095131C" w:rsidRPr="00AD39DA" w:rsidRDefault="0095131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At the My identifier menu, </w:t>
      </w:r>
      <w:r w:rsidR="00A01AD2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I s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elect</w:t>
      </w:r>
      <w:r w:rsidR="00A01AD2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ed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 xml:space="preserve"> Distinguished name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, then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type</w:t>
      </w:r>
      <w:r w:rsidR="00A01AD2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d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 202.20.1.1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, the WAN IP address, in the text box.</w:t>
      </w:r>
    </w:p>
    <w:p w14:paraId="3AE5C622" w14:textId="2A94178A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Peer identifier drop-down list,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Any</w:t>
      </w:r>
      <w:r w:rsidRPr="00AD39DA">
        <w:rPr>
          <w:rFonts w:ascii="Calibri" w:eastAsia="Times New Roman" w:hAnsi="Calibri" w:cs="Calibri"/>
          <w:sz w:val="23"/>
          <w:szCs w:val="23"/>
        </w:rPr>
        <w:t> to allow connections from any matching client.</w:t>
      </w:r>
    </w:p>
    <w:p w14:paraId="40DCC820" w14:textId="4ADF5DFB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From the My Certificate drop-down list,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 I</w:t>
      </w:r>
      <w:r w:rsidRPr="00AD39DA">
        <w:rPr>
          <w:rFonts w:ascii="Calibri" w:eastAsia="Times New Roman" w:hAnsi="Calibri" w:cs="Calibri"/>
          <w:sz w:val="23"/>
          <w:szCs w:val="23"/>
        </w:rPr>
        <w:t>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IKEv2VPN_pfSense</w:t>
      </w:r>
      <w:r w:rsidRPr="00AD39DA">
        <w:rPr>
          <w:rFonts w:ascii="Calibri" w:eastAsia="Times New Roman" w:hAnsi="Calibri" w:cs="Calibri"/>
          <w:sz w:val="23"/>
          <w:szCs w:val="23"/>
        </w:rPr>
        <w:t> to specify the server certificate you created earlier in this lab.</w:t>
      </w:r>
    </w:p>
    <w:p w14:paraId="0B8FEB43" w14:textId="77777777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Phase 1 Proposal (Encryption Algorithm) section,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do not change</w:t>
      </w:r>
      <w:r w:rsidRPr="00AD39DA">
        <w:rPr>
          <w:rFonts w:ascii="Calibri" w:eastAsia="Times New Roman" w:hAnsi="Calibri" w:cs="Calibri"/>
          <w:sz w:val="23"/>
          <w:szCs w:val="23"/>
        </w:rPr>
        <w:t> the default values (AES using a Key Length of 256 bits with a SHA256 hash and 2048-bit Diffie-Hellman Group).</w:t>
      </w:r>
    </w:p>
    <w:p w14:paraId="35B9B5ED" w14:textId="19908F8C" w:rsidR="0095131C" w:rsidRPr="00AD39DA" w:rsidRDefault="00A01AD2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>
        <w:rPr>
          <w:rFonts w:ascii="Calibri" w:eastAsia="Times New Roman" w:hAnsi="Calibri" w:cs="Calibri"/>
          <w:b/>
          <w:bCs/>
          <w:sz w:val="23"/>
          <w:szCs w:val="23"/>
        </w:rPr>
        <w:t>I did</w:t>
      </w:r>
      <w:r w:rsidR="0095131C"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not change</w:t>
      </w:r>
      <w:r w:rsidR="0095131C" w:rsidRPr="00AD39DA">
        <w:rPr>
          <w:rFonts w:ascii="Calibri" w:eastAsia="Times New Roman" w:hAnsi="Calibri" w:cs="Calibri"/>
          <w:sz w:val="23"/>
          <w:szCs w:val="23"/>
        </w:rPr>
        <w:t> any other settings on this page.</w:t>
      </w:r>
    </w:p>
    <w:p w14:paraId="339B5870" w14:textId="798D346B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bottom of the Edit Phase 1 page,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 I</w:t>
      </w:r>
      <w:r w:rsidRPr="00AD39DA">
        <w:rPr>
          <w:rFonts w:ascii="Calibri" w:eastAsia="Times New Roman" w:hAnsi="Calibri" w:cs="Calibri"/>
          <w:sz w:val="23"/>
          <w:szCs w:val="23"/>
        </w:rPr>
        <w:t>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Save button</w:t>
      </w:r>
      <w:r w:rsidRPr="00AD39DA">
        <w:rPr>
          <w:rFonts w:ascii="Calibri" w:eastAsia="Times New Roman" w:hAnsi="Calibri" w:cs="Calibri"/>
          <w:sz w:val="23"/>
          <w:szCs w:val="23"/>
        </w:rPr>
        <w:t> to save your changes and return to the IPsec / Tunnels page.</w:t>
      </w:r>
    </w:p>
    <w:p w14:paraId="2747F46B" w14:textId="77777777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On the IPsec / Tunnels page,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Apply Changes button</w:t>
      </w:r>
      <w:r w:rsidRPr="00AD39DA">
        <w:rPr>
          <w:rFonts w:ascii="Calibri" w:eastAsia="Times New Roman" w:hAnsi="Calibri" w:cs="Calibri"/>
          <w:sz w:val="23"/>
          <w:szCs w:val="23"/>
        </w:rPr>
        <w:t> to apply the configuration changes.</w:t>
      </w:r>
    </w:p>
    <w:p w14:paraId="7595930A" w14:textId="3FA735F8" w:rsidR="0095131C" w:rsidRPr="00AD39DA" w:rsidRDefault="00A01AD2" w:rsidP="00627530">
      <w:pPr>
        <w:numPr>
          <w:ilvl w:val="0"/>
          <w:numId w:val="2"/>
        </w:numPr>
        <w:rPr>
          <w:rFonts w:ascii="Calibri" w:eastAsia="Times New Roman" w:hAnsi="Calibri" w:cs="Calibri"/>
          <w:sz w:val="23"/>
          <w:szCs w:val="23"/>
        </w:rPr>
      </w:pPr>
      <w:r>
        <w:rPr>
          <w:rFonts w:ascii="Calibri" w:eastAsia="Times New Roman" w:hAnsi="Calibri" w:cs="Calibri"/>
          <w:b/>
          <w:bCs/>
          <w:sz w:val="23"/>
          <w:szCs w:val="23"/>
        </w:rPr>
        <w:t>I m</w:t>
      </w:r>
      <w:r w:rsidR="0095131C" w:rsidRPr="00AD39DA">
        <w:rPr>
          <w:rFonts w:ascii="Calibri" w:eastAsia="Times New Roman" w:hAnsi="Calibri" w:cs="Calibri"/>
          <w:b/>
          <w:bCs/>
          <w:sz w:val="23"/>
          <w:szCs w:val="23"/>
        </w:rPr>
        <w:t>a</w:t>
      </w:r>
      <w:r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="0095131C" w:rsidRPr="00AD39DA">
        <w:rPr>
          <w:rFonts w:ascii="Calibri" w:eastAsia="Times New Roman" w:hAnsi="Calibri" w:cs="Calibri"/>
          <w:b/>
          <w:bCs/>
          <w:sz w:val="23"/>
          <w:szCs w:val="23"/>
        </w:rPr>
        <w:t>e a screen capture showing the updated IPsec Tunnels table.</w:t>
      </w:r>
    </w:p>
    <w:p w14:paraId="5A7096AC" w14:textId="403B99DB" w:rsidR="009127C6" w:rsidRPr="00AD39DA" w:rsidRDefault="009127C6" w:rsidP="009127C6">
      <w:pPr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drawing>
          <wp:inline distT="0" distB="0" distL="0" distR="0" wp14:anchorId="498A4F3C" wp14:editId="2975E769">
            <wp:extent cx="6809836" cy="4720856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755" cy="472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7202" w14:textId="54D81DFD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On the IPsec / Tunnels page, 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I cl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ick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Show Phase 2 entries button</w:t>
      </w:r>
      <w:r w:rsidRPr="00AD39DA">
        <w:rPr>
          <w:rFonts w:ascii="Calibri" w:eastAsia="Times New Roman" w:hAnsi="Calibri" w:cs="Calibri"/>
          <w:sz w:val="23"/>
          <w:szCs w:val="23"/>
        </w:rPr>
        <w:t>, then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Add P2 button </w:t>
      </w:r>
      <w:r w:rsidRPr="00AD39DA">
        <w:rPr>
          <w:rFonts w:ascii="Calibri" w:eastAsia="Times New Roman" w:hAnsi="Calibri" w:cs="Calibri"/>
          <w:sz w:val="23"/>
          <w:szCs w:val="23"/>
        </w:rPr>
        <w:t>to open the Edit Phase 2 page and create a Phase 2 definition for the VPN tunnel.</w:t>
      </w:r>
    </w:p>
    <w:p w14:paraId="74BF2AE5" w14:textId="0008DF69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On the Edit Phase 2 page,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Network</w:t>
      </w:r>
      <w:r w:rsidRPr="00AD39DA">
        <w:rPr>
          <w:rFonts w:ascii="Calibri" w:eastAsia="Times New Roman" w:hAnsi="Calibri" w:cs="Calibri"/>
          <w:sz w:val="23"/>
          <w:szCs w:val="23"/>
        </w:rPr>
        <w:t> from the Local Network drop-down menu, then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 0.0.0.0</w:t>
      </w:r>
      <w:r w:rsidRPr="00AD39DA">
        <w:rPr>
          <w:rFonts w:ascii="Calibri" w:eastAsia="Times New Roman" w:hAnsi="Calibri" w:cs="Calibri"/>
          <w:sz w:val="23"/>
          <w:szCs w:val="23"/>
        </w:rPr>
        <w:t> in the text box to route all Internet traffic through the VPN tunnel.</w:t>
      </w:r>
    </w:p>
    <w:p w14:paraId="54A7C56F" w14:textId="3183566E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Description field, 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I typ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e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 MobileIPsec2</w:t>
      </w:r>
      <w:r w:rsidRPr="00AD39DA">
        <w:rPr>
          <w:rFonts w:ascii="Calibri" w:eastAsia="Times New Roman" w:hAnsi="Calibri" w:cs="Calibri"/>
          <w:sz w:val="23"/>
          <w:szCs w:val="23"/>
        </w:rPr>
        <w:t> to add a description.</w:t>
      </w:r>
    </w:p>
    <w:p w14:paraId="0A6D9AE5" w14:textId="4FEBC3D8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Phase 2 Proposal (SA/Key Exchange) section,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id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not change</w:t>
      </w:r>
      <w:r w:rsidRPr="00AD39DA">
        <w:rPr>
          <w:rFonts w:ascii="Calibri" w:eastAsia="Times New Roman" w:hAnsi="Calibri" w:cs="Calibri"/>
          <w:sz w:val="23"/>
          <w:szCs w:val="23"/>
        </w:rPr>
        <w:t> the default Protocol (ESP).</w:t>
      </w:r>
    </w:p>
    <w:p w14:paraId="21D8469F" w14:textId="1373952E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From the AES Encryption Algorithms drop-down menu,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256 bits</w:t>
      </w:r>
      <w:r w:rsidRPr="00AD39DA">
        <w:rPr>
          <w:rFonts w:ascii="Calibri" w:eastAsia="Times New Roman" w:hAnsi="Calibri" w:cs="Calibri"/>
          <w:sz w:val="23"/>
          <w:szCs w:val="23"/>
        </w:rPr>
        <w:t> to specify the key length.</w:t>
      </w:r>
    </w:p>
    <w:p w14:paraId="6C235FF0" w14:textId="532EF91D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lastRenderedPageBreak/>
        <w:t>In the Hash Algorithms section,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SHA1 checkbox</w:t>
      </w:r>
      <w:r w:rsidRPr="00AD39DA">
        <w:rPr>
          <w:rFonts w:ascii="Calibri" w:eastAsia="Times New Roman" w:hAnsi="Calibri" w:cs="Calibri"/>
          <w:sz w:val="23"/>
          <w:szCs w:val="23"/>
        </w:rPr>
        <w:t>, so that both SHA1 and SHA256 are selected.</w:t>
      </w:r>
    </w:p>
    <w:p w14:paraId="69ECE3D8" w14:textId="34F57793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From the PFS key group drop-down menu,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off</w:t>
      </w:r>
      <w:r w:rsidRPr="00AD39DA">
        <w:rPr>
          <w:rFonts w:ascii="Calibri" w:eastAsia="Times New Roman" w:hAnsi="Calibri" w:cs="Calibri"/>
          <w:sz w:val="23"/>
          <w:szCs w:val="23"/>
        </w:rPr>
        <w:t> to disable PFS.</w:t>
      </w:r>
    </w:p>
    <w:p w14:paraId="60352307" w14:textId="633C3C6D" w:rsidR="0095131C" w:rsidRPr="00AD39DA" w:rsidRDefault="00A01AD2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I did</w:t>
      </w:r>
      <w:r w:rsidR="0095131C"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 xml:space="preserve"> not change</w:t>
      </w:r>
      <w:r w:rsidR="0095131C" w:rsidRPr="00AD39DA">
        <w:rPr>
          <w:rFonts w:ascii="Calibri" w:hAnsi="Calibri" w:cs="Calibri"/>
          <w:sz w:val="23"/>
          <w:szCs w:val="23"/>
          <w:shd w:val="clear" w:color="auto" w:fill="FFFFFF"/>
        </w:rPr>
        <w:t> any other settings on this page</w:t>
      </w:r>
    </w:p>
    <w:p w14:paraId="100F44C8" w14:textId="54C039C2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bottom of the Edit Phase 2 page,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Save button</w:t>
      </w:r>
      <w:r w:rsidRPr="00AD39DA">
        <w:rPr>
          <w:rFonts w:ascii="Calibri" w:eastAsia="Times New Roman" w:hAnsi="Calibri" w:cs="Calibri"/>
          <w:sz w:val="23"/>
          <w:szCs w:val="23"/>
        </w:rPr>
        <w:t xml:space="preserve"> to save </w:t>
      </w:r>
      <w:r w:rsidR="00A01AD2">
        <w:rPr>
          <w:rFonts w:ascii="Calibri" w:eastAsia="Times New Roman" w:hAnsi="Calibri" w:cs="Calibri"/>
          <w:sz w:val="23"/>
          <w:szCs w:val="23"/>
        </w:rPr>
        <w:t>my</w:t>
      </w:r>
      <w:r w:rsidRPr="00AD39DA">
        <w:rPr>
          <w:rFonts w:ascii="Calibri" w:eastAsia="Times New Roman" w:hAnsi="Calibri" w:cs="Calibri"/>
          <w:sz w:val="23"/>
          <w:szCs w:val="23"/>
        </w:rPr>
        <w:t xml:space="preserve"> changes and return to the IPsec / Tunnels page.</w:t>
      </w:r>
    </w:p>
    <w:p w14:paraId="5A5321F0" w14:textId="0212DC6F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On the IPsec / Tunnels page,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Apply Changes button</w:t>
      </w:r>
      <w:r w:rsidRPr="00AD39DA">
        <w:rPr>
          <w:rFonts w:ascii="Calibri" w:eastAsia="Times New Roman" w:hAnsi="Calibri" w:cs="Calibri"/>
          <w:sz w:val="23"/>
          <w:szCs w:val="23"/>
        </w:rPr>
        <w:t> to apply the configuration changes.</w:t>
      </w:r>
    </w:p>
    <w:p w14:paraId="50A95BB8" w14:textId="5ABEAB6D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On the IPsec / Tunnels page,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Pre-Shared Keys tab</w:t>
      </w:r>
      <w:r w:rsidRPr="00AD39DA">
        <w:rPr>
          <w:rFonts w:ascii="Calibri" w:eastAsia="Times New Roman" w:hAnsi="Calibri" w:cs="Calibri"/>
          <w:sz w:val="23"/>
          <w:szCs w:val="23"/>
        </w:rPr>
        <w:t> to open the Pre-Shared Keys page.</w:t>
      </w:r>
    </w:p>
    <w:p w14:paraId="6E0E6605" w14:textId="0C979824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On the Pre-Shared Keys page,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Add button</w:t>
      </w:r>
      <w:r w:rsidRPr="00AD39DA">
        <w:rPr>
          <w:rFonts w:ascii="Calibri" w:eastAsia="Times New Roman" w:hAnsi="Calibri" w:cs="Calibri"/>
          <w:sz w:val="23"/>
          <w:szCs w:val="23"/>
        </w:rPr>
        <w:t> to open the Pre-Shared Keys / Edit page and create a new pre-shared key.</w:t>
      </w:r>
    </w:p>
    <w:p w14:paraId="523C100C" w14:textId="5DF304C2" w:rsidR="0095131C" w:rsidRPr="00AD39DA" w:rsidRDefault="0095131C" w:rsidP="0062753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In the Identifier field,</w:t>
      </w:r>
      <w:r w:rsidR="00A01AD2">
        <w:rPr>
          <w:rFonts w:ascii="Calibri" w:hAnsi="Calibri" w:cs="Calibri"/>
          <w:sz w:val="23"/>
          <w:szCs w:val="23"/>
          <w:shd w:val="clear" w:color="auto" w:fill="FFFFFF"/>
        </w:rPr>
        <w:t xml:space="preserve"> I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type</w:t>
      </w:r>
      <w:r w:rsidR="00A01AD2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d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 </w:t>
      </w:r>
      <w:r w:rsidRPr="00AD39DA">
        <w:rPr>
          <w:rStyle w:val="Emphasis"/>
          <w:rFonts w:ascii="Calibri" w:hAnsi="Calibri" w:cs="Calibri"/>
          <w:b/>
          <w:bCs/>
          <w:sz w:val="23"/>
          <w:szCs w:val="23"/>
          <w:shd w:val="clear" w:color="auto" w:fill="FFFFFF"/>
        </w:rPr>
        <w:t>remoteworker01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.</w:t>
      </w:r>
    </w:p>
    <w:p w14:paraId="582CFB93" w14:textId="5783E7A2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From the Secret type menu,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 xml:space="preserve"> EAP</w:t>
      </w:r>
      <w:r w:rsidRPr="00AD39DA">
        <w:rPr>
          <w:rFonts w:ascii="Calibri" w:eastAsia="Times New Roman" w:hAnsi="Calibri" w:cs="Calibri"/>
          <w:sz w:val="23"/>
          <w:szCs w:val="23"/>
        </w:rPr>
        <w:t> (Extensible Authentication Protocol), matching the framework chosen for Phase 1 authentication.</w:t>
      </w:r>
    </w:p>
    <w:p w14:paraId="558DB55D" w14:textId="288D8E4A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Pre-Shared Key box,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 password1</w:t>
      </w:r>
      <w:r w:rsidRPr="00AD39DA">
        <w:rPr>
          <w:rFonts w:ascii="Calibri" w:eastAsia="Times New Roman" w:hAnsi="Calibri" w:cs="Calibri"/>
          <w:sz w:val="23"/>
          <w:szCs w:val="23"/>
        </w:rPr>
        <w:t> to define the key value.</w:t>
      </w:r>
    </w:p>
    <w:p w14:paraId="007C1A06" w14:textId="31977A31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bottom of the Pre-Shared Keys / Edit page,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Save button</w:t>
      </w:r>
      <w:r w:rsidRPr="00AD39DA">
        <w:rPr>
          <w:rFonts w:ascii="Calibri" w:eastAsia="Times New Roman" w:hAnsi="Calibri" w:cs="Calibri"/>
          <w:sz w:val="23"/>
          <w:szCs w:val="23"/>
        </w:rPr>
        <w:t> to save your changes and return to the Pre-Shared Keys page.</w:t>
      </w:r>
    </w:p>
    <w:p w14:paraId="61240ADA" w14:textId="45DE6409" w:rsidR="0095131C" w:rsidRPr="00AD39DA" w:rsidRDefault="0095131C" w:rsidP="00627530">
      <w:pPr>
        <w:numPr>
          <w:ilvl w:val="0"/>
          <w:numId w:val="2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On the Pre-Shared Keys page, </w:t>
      </w:r>
      <w:r w:rsidR="00A01AD2">
        <w:rPr>
          <w:rFonts w:ascii="Calibri" w:eastAsia="Times New Roman" w:hAnsi="Calibri" w:cs="Calibri"/>
          <w:sz w:val="23"/>
          <w:szCs w:val="23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="00A01AD2">
        <w:rPr>
          <w:rFonts w:ascii="Calibri" w:eastAsia="Times New Roman" w:hAnsi="Calibri" w:cs="Calibri"/>
          <w:b/>
          <w:bCs/>
          <w:sz w:val="23"/>
          <w:szCs w:val="23"/>
        </w:rPr>
        <w:t>ed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Apply Changes button</w:t>
      </w:r>
      <w:r w:rsidRPr="00AD39DA">
        <w:rPr>
          <w:rFonts w:ascii="Calibri" w:eastAsia="Times New Roman" w:hAnsi="Calibri" w:cs="Calibri"/>
          <w:sz w:val="23"/>
          <w:szCs w:val="23"/>
        </w:rPr>
        <w:t> to apply your configuration changes.</w:t>
      </w:r>
    </w:p>
    <w:p w14:paraId="7C2F5E39" w14:textId="7A96318F" w:rsidR="0095131C" w:rsidRPr="00AD39DA" w:rsidRDefault="00A01AD2" w:rsidP="00627530">
      <w:pPr>
        <w:numPr>
          <w:ilvl w:val="0"/>
          <w:numId w:val="2"/>
        </w:numPr>
        <w:rPr>
          <w:rFonts w:ascii="Calibri" w:eastAsia="Times New Roman" w:hAnsi="Calibri" w:cs="Calibri"/>
          <w:sz w:val="23"/>
          <w:szCs w:val="23"/>
        </w:rPr>
      </w:pPr>
      <w:r>
        <w:rPr>
          <w:rFonts w:ascii="Calibri" w:eastAsia="Times New Roman" w:hAnsi="Calibri" w:cs="Calibri"/>
          <w:b/>
          <w:bCs/>
          <w:sz w:val="23"/>
          <w:szCs w:val="23"/>
        </w:rPr>
        <w:t>I m</w:t>
      </w:r>
      <w:r w:rsidR="0095131C" w:rsidRPr="00AD39DA">
        <w:rPr>
          <w:rFonts w:ascii="Calibri" w:eastAsia="Times New Roman" w:hAnsi="Calibri" w:cs="Calibri"/>
          <w:b/>
          <w:bCs/>
          <w:sz w:val="23"/>
          <w:szCs w:val="23"/>
        </w:rPr>
        <w:t>a</w:t>
      </w:r>
      <w:r>
        <w:rPr>
          <w:rFonts w:ascii="Calibri" w:eastAsia="Times New Roman" w:hAnsi="Calibri" w:cs="Calibri"/>
          <w:b/>
          <w:bCs/>
          <w:sz w:val="23"/>
          <w:szCs w:val="23"/>
        </w:rPr>
        <w:t>d</w:t>
      </w:r>
      <w:r w:rsidR="0095131C" w:rsidRPr="00AD39DA">
        <w:rPr>
          <w:rFonts w:ascii="Calibri" w:eastAsia="Times New Roman" w:hAnsi="Calibri" w:cs="Calibri"/>
          <w:b/>
          <w:bCs/>
          <w:sz w:val="23"/>
          <w:szCs w:val="23"/>
        </w:rPr>
        <w:t>e a screen capture showing the updated Pre-Shared Keys table</w:t>
      </w:r>
      <w:r w:rsidR="0095131C" w:rsidRPr="00AD39DA">
        <w:rPr>
          <w:rFonts w:ascii="Calibri" w:eastAsia="Times New Roman" w:hAnsi="Calibri" w:cs="Calibri"/>
          <w:sz w:val="23"/>
          <w:szCs w:val="23"/>
        </w:rPr>
        <w:t>.</w:t>
      </w:r>
    </w:p>
    <w:p w14:paraId="5D51E945" w14:textId="09E0027C" w:rsidR="0095131C" w:rsidRPr="00AD39DA" w:rsidRDefault="006A5AD0" w:rsidP="0095131C">
      <w:pPr>
        <w:shd w:val="clear" w:color="auto" w:fill="FFFFFF"/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drawing>
          <wp:inline distT="0" distB="0" distL="0" distR="0" wp14:anchorId="71CC013F" wp14:editId="75A9520D">
            <wp:extent cx="6741042" cy="467316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528" cy="467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F444" w14:textId="57E6C5B7" w:rsidR="004152FF" w:rsidRPr="00AD39DA" w:rsidRDefault="004152FF" w:rsidP="004152FF">
      <w:pPr>
        <w:pStyle w:val="Heading3"/>
        <w:rPr>
          <w:rFonts w:ascii="Calibri" w:hAnsi="Calibri" w:cs="Calibri"/>
          <w:u w:val="single"/>
        </w:rPr>
      </w:pPr>
      <w:r w:rsidRPr="00AD39DA">
        <w:rPr>
          <w:rFonts w:ascii="Calibri" w:hAnsi="Calibri" w:cs="Calibri"/>
          <w:u w:val="single"/>
        </w:rPr>
        <w:t>Part 2: Configure a Firewall Rule for VPN traffic</w:t>
      </w:r>
    </w:p>
    <w:p w14:paraId="15D5455C" w14:textId="5C915BA6" w:rsidR="00BF53BA" w:rsidRPr="00AD39DA" w:rsidRDefault="00BF53BA" w:rsidP="00627530">
      <w:pPr>
        <w:numPr>
          <w:ilvl w:val="0"/>
          <w:numId w:val="3"/>
        </w:numPr>
        <w:shd w:val="clear" w:color="auto" w:fill="FFFFFF"/>
        <w:rPr>
          <w:rFonts w:ascii="Calibri" w:eastAsia="Times New Roman" w:hAnsi="Calibri" w:cs="Calibri"/>
          <w:sz w:val="22"/>
          <w:szCs w:val="22"/>
        </w:rPr>
      </w:pPr>
      <w:r w:rsidRPr="00AD39DA">
        <w:rPr>
          <w:rFonts w:ascii="Calibri" w:eastAsia="Times New Roman" w:hAnsi="Calibri" w:cs="Calibri"/>
          <w:sz w:val="22"/>
          <w:szCs w:val="22"/>
        </w:rPr>
        <w:t xml:space="preserve">From the </w:t>
      </w:r>
      <w:proofErr w:type="spellStart"/>
      <w:r w:rsidRPr="00AD39DA">
        <w:rPr>
          <w:rFonts w:ascii="Calibri" w:eastAsia="Times New Roman" w:hAnsi="Calibri" w:cs="Calibri"/>
          <w:sz w:val="22"/>
          <w:szCs w:val="22"/>
        </w:rPr>
        <w:t>pfSense</w:t>
      </w:r>
      <w:proofErr w:type="spellEnd"/>
      <w:r w:rsidRPr="00AD39DA">
        <w:rPr>
          <w:rFonts w:ascii="Calibri" w:eastAsia="Times New Roman" w:hAnsi="Calibri" w:cs="Calibri"/>
          <w:sz w:val="22"/>
          <w:szCs w:val="22"/>
        </w:rPr>
        <w:t xml:space="preserve"> menu bar, </w:t>
      </w:r>
      <w:r w:rsidR="00A01AD2">
        <w:rPr>
          <w:rFonts w:ascii="Calibri" w:eastAsia="Times New Roman" w:hAnsi="Calibri" w:cs="Calibri"/>
          <w:sz w:val="22"/>
          <w:szCs w:val="22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2"/>
          <w:szCs w:val="22"/>
        </w:rPr>
        <w:t>click</w:t>
      </w:r>
      <w:r w:rsidR="00A01AD2">
        <w:rPr>
          <w:rFonts w:ascii="Calibri" w:eastAsia="Times New Roman" w:hAnsi="Calibri" w:cs="Calibri"/>
          <w:b/>
          <w:bCs/>
          <w:sz w:val="22"/>
          <w:szCs w:val="22"/>
        </w:rPr>
        <w:t>ed</w:t>
      </w:r>
      <w:r w:rsidRPr="00AD39DA">
        <w:rPr>
          <w:rFonts w:ascii="Calibri" w:eastAsia="Times New Roman" w:hAnsi="Calibri" w:cs="Calibri"/>
          <w:b/>
          <w:bCs/>
          <w:sz w:val="22"/>
          <w:szCs w:val="22"/>
        </w:rPr>
        <w:t xml:space="preserve"> Firewall</w:t>
      </w:r>
      <w:r w:rsidRPr="00AD39DA">
        <w:rPr>
          <w:rFonts w:ascii="Calibri" w:eastAsia="Times New Roman" w:hAnsi="Calibri" w:cs="Calibri"/>
          <w:sz w:val="22"/>
          <w:szCs w:val="22"/>
        </w:rPr>
        <w:t> and </w:t>
      </w:r>
      <w:r w:rsidRPr="00AD39DA">
        <w:rPr>
          <w:rFonts w:ascii="Calibri" w:eastAsia="Times New Roman" w:hAnsi="Calibri" w:cs="Calibri"/>
          <w:b/>
          <w:bCs/>
          <w:sz w:val="22"/>
          <w:szCs w:val="22"/>
        </w:rPr>
        <w:t>select</w:t>
      </w:r>
      <w:r w:rsidR="00A01AD2">
        <w:rPr>
          <w:rFonts w:ascii="Calibri" w:eastAsia="Times New Roman" w:hAnsi="Calibri" w:cs="Calibri"/>
          <w:b/>
          <w:bCs/>
          <w:sz w:val="22"/>
          <w:szCs w:val="22"/>
        </w:rPr>
        <w:t>ed</w:t>
      </w:r>
      <w:r w:rsidRPr="00AD39DA">
        <w:rPr>
          <w:rFonts w:ascii="Calibri" w:eastAsia="Times New Roman" w:hAnsi="Calibri" w:cs="Calibri"/>
          <w:b/>
          <w:bCs/>
          <w:sz w:val="22"/>
          <w:szCs w:val="22"/>
        </w:rPr>
        <w:t xml:space="preserve"> Rules</w:t>
      </w:r>
      <w:r w:rsidRPr="00AD39DA">
        <w:rPr>
          <w:rFonts w:ascii="Calibri" w:eastAsia="Times New Roman" w:hAnsi="Calibri" w:cs="Calibri"/>
          <w:sz w:val="22"/>
          <w:szCs w:val="22"/>
        </w:rPr>
        <w:t> to open the Rules / WAN page.</w:t>
      </w:r>
    </w:p>
    <w:p w14:paraId="2CD35917" w14:textId="7A83E18F" w:rsidR="00BF53BA" w:rsidRPr="00AD39DA" w:rsidRDefault="00BF53BA" w:rsidP="00627530">
      <w:pPr>
        <w:numPr>
          <w:ilvl w:val="0"/>
          <w:numId w:val="3"/>
        </w:numPr>
        <w:shd w:val="clear" w:color="auto" w:fill="FFFFFF"/>
        <w:rPr>
          <w:rFonts w:ascii="Calibri" w:eastAsia="Times New Roman" w:hAnsi="Calibri" w:cs="Calibri"/>
          <w:sz w:val="22"/>
          <w:szCs w:val="22"/>
        </w:rPr>
      </w:pPr>
      <w:r w:rsidRPr="00AD39DA">
        <w:rPr>
          <w:rFonts w:ascii="Calibri" w:eastAsia="Times New Roman" w:hAnsi="Calibri" w:cs="Calibri"/>
          <w:sz w:val="22"/>
          <w:szCs w:val="22"/>
        </w:rPr>
        <w:t>On the Rules / WAN page, </w:t>
      </w:r>
      <w:r w:rsidR="00A01AD2">
        <w:rPr>
          <w:rFonts w:ascii="Calibri" w:eastAsia="Times New Roman" w:hAnsi="Calibri" w:cs="Calibri"/>
          <w:sz w:val="22"/>
          <w:szCs w:val="22"/>
        </w:rPr>
        <w:t xml:space="preserve">I </w:t>
      </w:r>
      <w:r w:rsidRPr="00AD39DA">
        <w:rPr>
          <w:rFonts w:ascii="Calibri" w:eastAsia="Times New Roman" w:hAnsi="Calibri" w:cs="Calibri"/>
          <w:b/>
          <w:bCs/>
          <w:sz w:val="22"/>
          <w:szCs w:val="22"/>
        </w:rPr>
        <w:t>click</w:t>
      </w:r>
      <w:r w:rsidR="00A01AD2">
        <w:rPr>
          <w:rFonts w:ascii="Calibri" w:eastAsia="Times New Roman" w:hAnsi="Calibri" w:cs="Calibri"/>
          <w:b/>
          <w:bCs/>
          <w:sz w:val="22"/>
          <w:szCs w:val="22"/>
        </w:rPr>
        <w:t>ed</w:t>
      </w:r>
      <w:r w:rsidRPr="00AD39DA">
        <w:rPr>
          <w:rFonts w:ascii="Calibri" w:eastAsia="Times New Roman" w:hAnsi="Calibri" w:cs="Calibri"/>
          <w:sz w:val="22"/>
          <w:szCs w:val="22"/>
        </w:rPr>
        <w:t> the </w:t>
      </w:r>
      <w:r w:rsidRPr="00AD39DA">
        <w:rPr>
          <w:rFonts w:ascii="Calibri" w:eastAsia="Times New Roman" w:hAnsi="Calibri" w:cs="Calibri"/>
          <w:b/>
          <w:bCs/>
          <w:sz w:val="22"/>
          <w:szCs w:val="22"/>
        </w:rPr>
        <w:t>IPsec tab</w:t>
      </w:r>
      <w:r w:rsidRPr="00AD39DA">
        <w:rPr>
          <w:rFonts w:ascii="Calibri" w:eastAsia="Times New Roman" w:hAnsi="Calibri" w:cs="Calibri"/>
          <w:sz w:val="22"/>
          <w:szCs w:val="22"/>
        </w:rPr>
        <w:t> to open the Rules / IPsec page.</w:t>
      </w:r>
    </w:p>
    <w:p w14:paraId="75A16F2A" w14:textId="273F5A2A" w:rsidR="00BF53BA" w:rsidRPr="00AD39DA" w:rsidRDefault="00BF53BA" w:rsidP="00627530">
      <w:pPr>
        <w:pStyle w:val="ListParagraph"/>
        <w:numPr>
          <w:ilvl w:val="0"/>
          <w:numId w:val="3"/>
        </w:numPr>
        <w:rPr>
          <w:rFonts w:ascii="Calibri" w:hAnsi="Calibri" w:cs="Calibri"/>
          <w:sz w:val="22"/>
          <w:szCs w:val="22"/>
        </w:rPr>
      </w:pPr>
      <w:r w:rsidRPr="00AD39DA">
        <w:rPr>
          <w:rFonts w:ascii="Calibri" w:hAnsi="Calibri" w:cs="Calibri"/>
          <w:sz w:val="22"/>
          <w:szCs w:val="22"/>
          <w:shd w:val="clear" w:color="auto" w:fill="FFFFFF"/>
        </w:rPr>
        <w:lastRenderedPageBreak/>
        <w:t>On the Rules / IPsec page, </w:t>
      </w:r>
      <w:r w:rsidRPr="00AD39DA">
        <w:rPr>
          <w:rStyle w:val="Strong"/>
          <w:rFonts w:ascii="Calibri" w:hAnsi="Calibri" w:cs="Calibri"/>
          <w:sz w:val="22"/>
          <w:szCs w:val="22"/>
          <w:shd w:val="clear" w:color="auto" w:fill="FFFFFF"/>
        </w:rPr>
        <w:t>click</w:t>
      </w:r>
      <w:r w:rsidRPr="00AD39DA">
        <w:rPr>
          <w:rFonts w:ascii="Calibri" w:hAnsi="Calibri" w:cs="Calibri"/>
          <w:sz w:val="22"/>
          <w:szCs w:val="22"/>
          <w:shd w:val="clear" w:color="auto" w:fill="FFFFFF"/>
        </w:rPr>
        <w:t> the </w:t>
      </w:r>
      <w:r w:rsidRPr="00AD39DA">
        <w:rPr>
          <w:rStyle w:val="Strong"/>
          <w:rFonts w:ascii="Calibri" w:hAnsi="Calibri" w:cs="Calibri"/>
          <w:sz w:val="22"/>
          <w:szCs w:val="22"/>
          <w:shd w:val="clear" w:color="auto" w:fill="FFFFFF"/>
        </w:rPr>
        <w:t>right-most Add button</w:t>
      </w:r>
      <w:r w:rsidRPr="00AD39DA">
        <w:rPr>
          <w:rFonts w:ascii="Calibri" w:hAnsi="Calibri" w:cs="Calibri"/>
          <w:sz w:val="22"/>
          <w:szCs w:val="22"/>
          <w:shd w:val="clear" w:color="auto" w:fill="FFFFFF"/>
        </w:rPr>
        <w:t> to open the Firewall / Rules / Edit page and add a rule to direct IPsec traffic.</w:t>
      </w:r>
    </w:p>
    <w:p w14:paraId="4472C9E9" w14:textId="1D8EE8AC" w:rsidR="00BF53BA" w:rsidRPr="00AD39DA" w:rsidRDefault="00BF53BA" w:rsidP="00627530">
      <w:pPr>
        <w:pStyle w:val="ListParagraph"/>
        <w:numPr>
          <w:ilvl w:val="0"/>
          <w:numId w:val="3"/>
        </w:numPr>
        <w:rPr>
          <w:rStyle w:val="Emphasis"/>
          <w:rFonts w:ascii="Calibri" w:hAnsi="Calibri" w:cs="Calibri"/>
          <w:i w:val="0"/>
          <w:iCs w:val="0"/>
          <w:sz w:val="22"/>
          <w:szCs w:val="22"/>
        </w:rPr>
      </w:pPr>
      <w:r w:rsidRPr="00AD39DA">
        <w:rPr>
          <w:rFonts w:ascii="Calibri" w:hAnsi="Calibri" w:cs="Calibri"/>
          <w:sz w:val="22"/>
          <w:szCs w:val="22"/>
          <w:shd w:val="clear" w:color="auto" w:fill="FFFFFF"/>
        </w:rPr>
        <w:t>On the Rules / Edit page, </w:t>
      </w:r>
      <w:r w:rsidRPr="00AD39DA">
        <w:rPr>
          <w:rStyle w:val="Strong"/>
          <w:rFonts w:ascii="Calibri" w:hAnsi="Calibri" w:cs="Calibri"/>
          <w:sz w:val="22"/>
          <w:szCs w:val="22"/>
          <w:shd w:val="clear" w:color="auto" w:fill="FFFFFF"/>
        </w:rPr>
        <w:t>verify</w:t>
      </w:r>
      <w:r w:rsidRPr="00AD39DA">
        <w:rPr>
          <w:rFonts w:ascii="Calibri" w:hAnsi="Calibri" w:cs="Calibri"/>
          <w:sz w:val="22"/>
          <w:szCs w:val="22"/>
          <w:shd w:val="clear" w:color="auto" w:fill="FFFFFF"/>
        </w:rPr>
        <w:t> that the default Action is </w:t>
      </w:r>
      <w:r w:rsidRPr="00AD39DA">
        <w:rPr>
          <w:rStyle w:val="Emphasis"/>
          <w:rFonts w:ascii="Calibri" w:hAnsi="Calibri" w:cs="Calibri"/>
          <w:sz w:val="22"/>
          <w:szCs w:val="22"/>
          <w:shd w:val="clear" w:color="auto" w:fill="FFFFFF"/>
        </w:rPr>
        <w:t>Pass</w:t>
      </w:r>
      <w:r w:rsidRPr="00AD39DA">
        <w:rPr>
          <w:rFonts w:ascii="Calibri" w:hAnsi="Calibri" w:cs="Calibri"/>
          <w:sz w:val="22"/>
          <w:szCs w:val="22"/>
          <w:shd w:val="clear" w:color="auto" w:fill="FFFFFF"/>
        </w:rPr>
        <w:t> and the Interface is </w:t>
      </w:r>
      <w:r w:rsidRPr="00AD39DA">
        <w:rPr>
          <w:rStyle w:val="Emphasis"/>
          <w:rFonts w:ascii="Calibri" w:hAnsi="Calibri" w:cs="Calibri"/>
          <w:sz w:val="22"/>
          <w:szCs w:val="22"/>
          <w:shd w:val="clear" w:color="auto" w:fill="FFFFFF"/>
        </w:rPr>
        <w:t>IPsec.</w:t>
      </w:r>
    </w:p>
    <w:p w14:paraId="0E80C124" w14:textId="67B9494B" w:rsidR="00BF53BA" w:rsidRPr="00AD39DA" w:rsidRDefault="00BF53BA" w:rsidP="00627530">
      <w:pPr>
        <w:pStyle w:val="ListParagraph"/>
        <w:numPr>
          <w:ilvl w:val="0"/>
          <w:numId w:val="3"/>
        </w:numPr>
        <w:rPr>
          <w:rFonts w:ascii="Calibri" w:hAnsi="Calibri" w:cs="Calibri"/>
          <w:sz w:val="22"/>
          <w:szCs w:val="22"/>
        </w:rPr>
      </w:pPr>
      <w:r w:rsidRPr="00AD39DA">
        <w:rPr>
          <w:rFonts w:ascii="Calibri" w:hAnsi="Calibri" w:cs="Calibri"/>
          <w:sz w:val="22"/>
          <w:szCs w:val="22"/>
          <w:shd w:val="clear" w:color="auto" w:fill="FFFFFF"/>
        </w:rPr>
        <w:t>From the Protocol menu, </w:t>
      </w:r>
      <w:r w:rsidRPr="00AD39DA">
        <w:rPr>
          <w:rStyle w:val="Strong"/>
          <w:rFonts w:ascii="Calibri" w:hAnsi="Calibri" w:cs="Calibri"/>
          <w:sz w:val="22"/>
          <w:szCs w:val="22"/>
          <w:shd w:val="clear" w:color="auto" w:fill="FFFFFF"/>
        </w:rPr>
        <w:t>select Any</w:t>
      </w:r>
      <w:r w:rsidRPr="00AD39DA">
        <w:rPr>
          <w:rFonts w:ascii="Calibri" w:hAnsi="Calibri" w:cs="Calibri"/>
          <w:sz w:val="22"/>
          <w:szCs w:val="22"/>
          <w:shd w:val="clear" w:color="auto" w:fill="FFFFFF"/>
        </w:rPr>
        <w:t> to allow any protocol through the firewall.</w:t>
      </w:r>
    </w:p>
    <w:p w14:paraId="7A389A2F" w14:textId="77777777" w:rsidR="005934DB" w:rsidRPr="00AD39DA" w:rsidRDefault="005934DB" w:rsidP="00627530">
      <w:pPr>
        <w:numPr>
          <w:ilvl w:val="0"/>
          <w:numId w:val="3"/>
        </w:numPr>
        <w:shd w:val="clear" w:color="auto" w:fill="FFFFFF"/>
        <w:rPr>
          <w:rFonts w:ascii="Calibri" w:eastAsia="Times New Roman" w:hAnsi="Calibri" w:cs="Calibri"/>
          <w:sz w:val="22"/>
          <w:szCs w:val="22"/>
        </w:rPr>
      </w:pPr>
      <w:r w:rsidRPr="00AD39DA">
        <w:rPr>
          <w:rFonts w:ascii="Calibri" w:eastAsia="Times New Roman" w:hAnsi="Calibri" w:cs="Calibri"/>
          <w:sz w:val="22"/>
          <w:szCs w:val="22"/>
        </w:rPr>
        <w:t>In the Description box, </w:t>
      </w:r>
      <w:r w:rsidRPr="00AD39DA">
        <w:rPr>
          <w:rFonts w:ascii="Calibri" w:eastAsia="Times New Roman" w:hAnsi="Calibri" w:cs="Calibri"/>
          <w:b/>
          <w:bCs/>
          <w:sz w:val="22"/>
          <w:szCs w:val="22"/>
        </w:rPr>
        <w:t>type IPsec Open</w:t>
      </w:r>
      <w:r w:rsidRPr="00AD39DA">
        <w:rPr>
          <w:rFonts w:ascii="Calibri" w:eastAsia="Times New Roman" w:hAnsi="Calibri" w:cs="Calibri"/>
          <w:sz w:val="22"/>
          <w:szCs w:val="22"/>
        </w:rPr>
        <w:t> to provide a description for this rule.</w:t>
      </w:r>
    </w:p>
    <w:p w14:paraId="540458EF" w14:textId="77777777" w:rsidR="005934DB" w:rsidRPr="00AD39DA" w:rsidRDefault="005934DB" w:rsidP="00627530">
      <w:pPr>
        <w:numPr>
          <w:ilvl w:val="0"/>
          <w:numId w:val="3"/>
        </w:numPr>
        <w:shd w:val="clear" w:color="auto" w:fill="FFFFFF"/>
        <w:rPr>
          <w:rFonts w:ascii="Calibri" w:eastAsia="Times New Roman" w:hAnsi="Calibri" w:cs="Calibri"/>
          <w:sz w:val="22"/>
          <w:szCs w:val="22"/>
        </w:rPr>
      </w:pPr>
      <w:r w:rsidRPr="00AD39DA">
        <w:rPr>
          <w:rFonts w:ascii="Calibri" w:eastAsia="Times New Roman" w:hAnsi="Calibri" w:cs="Calibri"/>
          <w:sz w:val="22"/>
          <w:szCs w:val="22"/>
        </w:rPr>
        <w:t>At the bottom of the Edit page, </w:t>
      </w:r>
      <w:r w:rsidRPr="00AD39DA">
        <w:rPr>
          <w:rFonts w:ascii="Calibri" w:eastAsia="Times New Roman" w:hAnsi="Calibri" w:cs="Calibri"/>
          <w:b/>
          <w:bCs/>
          <w:sz w:val="22"/>
          <w:szCs w:val="22"/>
        </w:rPr>
        <w:t>click</w:t>
      </w:r>
      <w:r w:rsidRPr="00AD39DA">
        <w:rPr>
          <w:rFonts w:ascii="Calibri" w:eastAsia="Times New Roman" w:hAnsi="Calibri" w:cs="Calibri"/>
          <w:sz w:val="22"/>
          <w:szCs w:val="22"/>
        </w:rPr>
        <w:t> the </w:t>
      </w:r>
      <w:r w:rsidRPr="00AD39DA">
        <w:rPr>
          <w:rFonts w:ascii="Calibri" w:eastAsia="Times New Roman" w:hAnsi="Calibri" w:cs="Calibri"/>
          <w:b/>
          <w:bCs/>
          <w:sz w:val="22"/>
          <w:szCs w:val="22"/>
        </w:rPr>
        <w:t>Save button</w:t>
      </w:r>
      <w:r w:rsidRPr="00AD39DA">
        <w:rPr>
          <w:rFonts w:ascii="Calibri" w:eastAsia="Times New Roman" w:hAnsi="Calibri" w:cs="Calibri"/>
          <w:sz w:val="22"/>
          <w:szCs w:val="22"/>
        </w:rPr>
        <w:t> to save your changes and return to the Rules / IPsec page.</w:t>
      </w:r>
    </w:p>
    <w:p w14:paraId="2E915A74" w14:textId="77777777" w:rsidR="005934DB" w:rsidRPr="00AD39DA" w:rsidRDefault="005934DB" w:rsidP="00627530">
      <w:pPr>
        <w:numPr>
          <w:ilvl w:val="0"/>
          <w:numId w:val="3"/>
        </w:numPr>
        <w:shd w:val="clear" w:color="auto" w:fill="FFFFFF"/>
        <w:rPr>
          <w:rFonts w:ascii="Calibri" w:eastAsia="Times New Roman" w:hAnsi="Calibri" w:cs="Calibri"/>
          <w:sz w:val="22"/>
          <w:szCs w:val="22"/>
        </w:rPr>
      </w:pPr>
      <w:r w:rsidRPr="00AD39DA">
        <w:rPr>
          <w:rFonts w:ascii="Calibri" w:eastAsia="Times New Roman" w:hAnsi="Calibri" w:cs="Calibri"/>
          <w:sz w:val="22"/>
          <w:szCs w:val="22"/>
        </w:rPr>
        <w:t>On the Rules / IPsec page, </w:t>
      </w:r>
      <w:r w:rsidRPr="00AD39DA">
        <w:rPr>
          <w:rFonts w:ascii="Calibri" w:eastAsia="Times New Roman" w:hAnsi="Calibri" w:cs="Calibri"/>
          <w:b/>
          <w:bCs/>
          <w:sz w:val="22"/>
          <w:szCs w:val="22"/>
        </w:rPr>
        <w:t>click</w:t>
      </w:r>
      <w:r w:rsidRPr="00AD39DA">
        <w:rPr>
          <w:rFonts w:ascii="Calibri" w:eastAsia="Times New Roman" w:hAnsi="Calibri" w:cs="Calibri"/>
          <w:sz w:val="22"/>
          <w:szCs w:val="22"/>
        </w:rPr>
        <w:t> the </w:t>
      </w:r>
      <w:r w:rsidRPr="00AD39DA">
        <w:rPr>
          <w:rFonts w:ascii="Calibri" w:eastAsia="Times New Roman" w:hAnsi="Calibri" w:cs="Calibri"/>
          <w:b/>
          <w:bCs/>
          <w:sz w:val="22"/>
          <w:szCs w:val="22"/>
        </w:rPr>
        <w:t>Apply Changes button</w:t>
      </w:r>
      <w:r w:rsidRPr="00AD39DA">
        <w:rPr>
          <w:rFonts w:ascii="Calibri" w:eastAsia="Times New Roman" w:hAnsi="Calibri" w:cs="Calibri"/>
          <w:sz w:val="22"/>
          <w:szCs w:val="22"/>
        </w:rPr>
        <w:t xml:space="preserve"> to apply the new rules to the </w:t>
      </w:r>
      <w:proofErr w:type="spellStart"/>
      <w:r w:rsidRPr="00AD39DA">
        <w:rPr>
          <w:rFonts w:ascii="Calibri" w:eastAsia="Times New Roman" w:hAnsi="Calibri" w:cs="Calibri"/>
          <w:sz w:val="22"/>
          <w:szCs w:val="22"/>
        </w:rPr>
        <w:t>pfSense</w:t>
      </w:r>
      <w:proofErr w:type="spellEnd"/>
      <w:r w:rsidRPr="00AD39DA">
        <w:rPr>
          <w:rFonts w:ascii="Calibri" w:eastAsia="Times New Roman" w:hAnsi="Calibri" w:cs="Calibri"/>
          <w:sz w:val="22"/>
          <w:szCs w:val="22"/>
        </w:rPr>
        <w:t xml:space="preserve"> firewall.</w:t>
      </w:r>
    </w:p>
    <w:p w14:paraId="4BF26B69" w14:textId="77777777" w:rsidR="005934DB" w:rsidRPr="00AD39DA" w:rsidRDefault="005934DB" w:rsidP="00627530">
      <w:pPr>
        <w:numPr>
          <w:ilvl w:val="0"/>
          <w:numId w:val="3"/>
        </w:numPr>
        <w:rPr>
          <w:rFonts w:ascii="Calibri" w:eastAsia="Times New Roman" w:hAnsi="Calibri" w:cs="Calibri"/>
          <w:sz w:val="22"/>
          <w:szCs w:val="22"/>
        </w:rPr>
      </w:pPr>
      <w:r w:rsidRPr="00AD39DA">
        <w:rPr>
          <w:rFonts w:ascii="Calibri" w:eastAsia="Times New Roman" w:hAnsi="Calibri" w:cs="Calibri"/>
          <w:b/>
          <w:bCs/>
          <w:sz w:val="22"/>
          <w:szCs w:val="22"/>
        </w:rPr>
        <w:t>Make a screen capture showing the updated IPsec Rules table</w:t>
      </w:r>
      <w:r w:rsidRPr="00AD39DA">
        <w:rPr>
          <w:rFonts w:ascii="Calibri" w:eastAsia="Times New Roman" w:hAnsi="Calibri" w:cs="Calibri"/>
          <w:sz w:val="22"/>
          <w:szCs w:val="22"/>
        </w:rPr>
        <w:t>.</w:t>
      </w:r>
    </w:p>
    <w:p w14:paraId="4A3DC1EC" w14:textId="3237BCCF" w:rsidR="00BF53BA" w:rsidRPr="00AD39DA" w:rsidRDefault="005934DB" w:rsidP="00627530">
      <w:pPr>
        <w:numPr>
          <w:ilvl w:val="0"/>
          <w:numId w:val="3"/>
        </w:numPr>
        <w:shd w:val="clear" w:color="auto" w:fill="FFFFFF"/>
        <w:rPr>
          <w:rFonts w:ascii="Calibri" w:eastAsia="Times New Roman" w:hAnsi="Calibri" w:cs="Calibri"/>
          <w:sz w:val="22"/>
          <w:szCs w:val="22"/>
        </w:rPr>
      </w:pPr>
      <w:r w:rsidRPr="00AD39DA">
        <w:rPr>
          <w:rFonts w:ascii="Calibri" w:eastAsia="Times New Roman" w:hAnsi="Calibri" w:cs="Calibri"/>
          <w:b/>
          <w:bCs/>
          <w:sz w:val="22"/>
          <w:szCs w:val="22"/>
        </w:rPr>
        <w:t>Close</w:t>
      </w:r>
      <w:r w:rsidRPr="00AD39DA">
        <w:rPr>
          <w:rFonts w:ascii="Calibri" w:eastAsia="Times New Roman" w:hAnsi="Calibri" w:cs="Calibri"/>
          <w:sz w:val="22"/>
          <w:szCs w:val="22"/>
        </w:rPr>
        <w:t> the </w:t>
      </w:r>
      <w:proofErr w:type="spellStart"/>
      <w:r w:rsidRPr="00AD39DA">
        <w:rPr>
          <w:rFonts w:ascii="Calibri" w:eastAsia="Times New Roman" w:hAnsi="Calibri" w:cs="Calibri"/>
          <w:b/>
          <w:bCs/>
          <w:sz w:val="22"/>
          <w:szCs w:val="22"/>
        </w:rPr>
        <w:t>pfSense</w:t>
      </w:r>
      <w:proofErr w:type="spellEnd"/>
      <w:r w:rsidRPr="00AD39DA">
        <w:rPr>
          <w:rFonts w:ascii="Calibri" w:eastAsia="Times New Roman" w:hAnsi="Calibri" w:cs="Calibri"/>
          <w:b/>
          <w:bCs/>
          <w:sz w:val="22"/>
          <w:szCs w:val="22"/>
        </w:rPr>
        <w:t xml:space="preserve"> browser window</w:t>
      </w:r>
      <w:r w:rsidRPr="00AD39DA">
        <w:rPr>
          <w:rFonts w:ascii="Calibri" w:eastAsia="Times New Roman" w:hAnsi="Calibri" w:cs="Calibri"/>
          <w:sz w:val="22"/>
          <w:szCs w:val="22"/>
        </w:rPr>
        <w:t>.</w:t>
      </w:r>
    </w:p>
    <w:p w14:paraId="1F533229" w14:textId="0F7F0557" w:rsidR="00651B5F" w:rsidRPr="00AD39DA" w:rsidRDefault="00651B5F" w:rsidP="00651B5F">
      <w:pPr>
        <w:shd w:val="clear" w:color="auto" w:fill="FFFFFF"/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drawing>
          <wp:inline distT="0" distB="0" distL="0" distR="0" wp14:anchorId="16FCA610" wp14:editId="18F6CA70">
            <wp:extent cx="6698512" cy="433232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740" cy="433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AE2F" w14:textId="1B79F65A" w:rsidR="00120587" w:rsidRPr="00AD39DA" w:rsidRDefault="00120587" w:rsidP="00120587">
      <w:pPr>
        <w:rPr>
          <w:rFonts w:ascii="Calibri" w:hAnsi="Calibri" w:cs="Calibri"/>
        </w:rPr>
      </w:pPr>
    </w:p>
    <w:p w14:paraId="30EC93CB" w14:textId="1ACB7F40" w:rsidR="00120587" w:rsidRPr="00AD39DA" w:rsidRDefault="00120587" w:rsidP="00120587">
      <w:pPr>
        <w:pStyle w:val="Heading1"/>
        <w:rPr>
          <w:rFonts w:ascii="Calibri" w:hAnsi="Calibri" w:cs="Calibri"/>
          <w:color w:val="auto"/>
        </w:rPr>
      </w:pPr>
      <w:r w:rsidRPr="00AD39DA">
        <w:rPr>
          <w:rFonts w:ascii="Calibri" w:hAnsi="Calibri" w:cs="Calibri"/>
          <w:color w:val="auto"/>
        </w:rPr>
        <w:t>Section 2:</w:t>
      </w:r>
      <w:r w:rsidR="004152FF" w:rsidRPr="00AD39DA">
        <w:rPr>
          <w:rFonts w:ascii="Calibri" w:hAnsi="Calibri" w:cs="Calibri"/>
          <w:color w:val="auto"/>
        </w:rPr>
        <w:t xml:space="preserve"> Applied Learning</w:t>
      </w:r>
    </w:p>
    <w:p w14:paraId="63C59535" w14:textId="5AE76D80" w:rsidR="004152FF" w:rsidRPr="00AD39DA" w:rsidRDefault="004152FF" w:rsidP="004152FF">
      <w:pPr>
        <w:pStyle w:val="Heading3"/>
        <w:rPr>
          <w:rFonts w:ascii="Calibri" w:hAnsi="Calibri" w:cs="Calibri"/>
          <w:u w:val="single"/>
        </w:rPr>
      </w:pPr>
      <w:r w:rsidRPr="00AD39DA">
        <w:rPr>
          <w:rFonts w:ascii="Calibri" w:hAnsi="Calibri" w:cs="Calibri"/>
          <w:u w:val="single"/>
        </w:rPr>
        <w:t>Part 1: Configure an OpenVPN VPN Server</w:t>
      </w:r>
    </w:p>
    <w:p w14:paraId="290D1217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 xml:space="preserve">From the </w:t>
      </w:r>
      <w:proofErr w:type="spellStart"/>
      <w:r w:rsidRPr="00AD39DA">
        <w:rPr>
          <w:rFonts w:ascii="Calibri" w:eastAsia="Times New Roman" w:hAnsi="Calibri" w:cs="Calibri"/>
          <w:sz w:val="23"/>
          <w:szCs w:val="23"/>
        </w:rPr>
        <w:t>vWorkstation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>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open</w:t>
      </w:r>
      <w:r w:rsidRPr="00AD39DA">
        <w:rPr>
          <w:rFonts w:ascii="Calibri" w:eastAsia="Times New Roman" w:hAnsi="Calibri" w:cs="Calibri"/>
          <w:sz w:val="23"/>
          <w:szCs w:val="23"/>
        </w:rPr>
        <w:t> a new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browser window</w:t>
      </w:r>
      <w:r w:rsidRPr="00AD39DA">
        <w:rPr>
          <w:rFonts w:ascii="Calibri" w:eastAsia="Times New Roman" w:hAnsi="Calibri" w:cs="Calibri"/>
          <w:sz w:val="23"/>
          <w:szCs w:val="23"/>
        </w:rPr>
        <w:t> and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navigate</w:t>
      </w:r>
      <w:r w:rsidRPr="00AD39DA">
        <w:rPr>
          <w:rFonts w:ascii="Calibri" w:eastAsia="Times New Roman" w:hAnsi="Calibri" w:cs="Calibri"/>
          <w:sz w:val="23"/>
          <w:szCs w:val="23"/>
        </w:rPr>
        <w:t xml:space="preserve"> to the </w:t>
      </w:r>
      <w:proofErr w:type="spellStart"/>
      <w:r w:rsidRPr="00AD39DA">
        <w:rPr>
          <w:rFonts w:ascii="Calibri" w:eastAsia="Times New Roman" w:hAnsi="Calibri" w:cs="Calibri"/>
          <w:sz w:val="23"/>
          <w:szCs w:val="23"/>
        </w:rPr>
        <w:t>pfSense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 xml:space="preserve"> Web GUI at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172.30.0.1</w:t>
      </w:r>
      <w:r w:rsidRPr="00AD39DA">
        <w:rPr>
          <w:rFonts w:ascii="Calibri" w:eastAsia="Times New Roman" w:hAnsi="Calibri" w:cs="Calibri"/>
          <w:sz w:val="23"/>
          <w:szCs w:val="23"/>
        </w:rPr>
        <w:t>.</w:t>
      </w:r>
    </w:p>
    <w:p w14:paraId="7B60ACCD" w14:textId="4C87492C" w:rsidR="004152FF" w:rsidRPr="00AD39DA" w:rsidRDefault="006278CD" w:rsidP="006278CD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I logged in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 xml:space="preserve"> to the </w:t>
      </w:r>
      <w:proofErr w:type="spellStart"/>
      <w:r w:rsidRPr="00AD39DA">
        <w:rPr>
          <w:rFonts w:ascii="Calibri" w:hAnsi="Calibri" w:cs="Calibri"/>
          <w:sz w:val="23"/>
          <w:szCs w:val="23"/>
          <w:shd w:val="clear" w:color="auto" w:fill="FFFFFF"/>
        </w:rPr>
        <w:t>pfSense</w:t>
      </w:r>
      <w:proofErr w:type="spellEnd"/>
      <w:r w:rsidRPr="00AD39DA">
        <w:rPr>
          <w:rFonts w:ascii="Calibri" w:hAnsi="Calibri" w:cs="Calibri"/>
          <w:sz w:val="23"/>
          <w:szCs w:val="23"/>
          <w:shd w:val="clear" w:color="auto" w:fill="FFFFFF"/>
        </w:rPr>
        <w:t xml:space="preserve"> Web GUI using the following credentials. Username: admin, password: </w:t>
      </w:r>
      <w:proofErr w:type="spellStart"/>
      <w:r w:rsidRPr="00AD39DA">
        <w:rPr>
          <w:rFonts w:ascii="Calibri" w:hAnsi="Calibri" w:cs="Calibri"/>
          <w:sz w:val="23"/>
          <w:szCs w:val="23"/>
          <w:shd w:val="clear" w:color="auto" w:fill="FFFFFF"/>
        </w:rPr>
        <w:t>pfsense</w:t>
      </w:r>
      <w:proofErr w:type="spellEnd"/>
    </w:p>
    <w:p w14:paraId="7D0F01FC" w14:textId="78FDB6E4" w:rsidR="00983900" w:rsidRPr="00AD39DA" w:rsidRDefault="00983900" w:rsidP="00983900">
      <w:pPr>
        <w:pStyle w:val="ListParagraph"/>
        <w:rPr>
          <w:rFonts w:ascii="Calibri" w:hAnsi="Calibri" w:cs="Calibri"/>
        </w:rPr>
      </w:pPr>
      <w:r w:rsidRPr="00AD39DA">
        <w:rPr>
          <w:rFonts w:ascii="Calibri" w:hAnsi="Calibri" w:cs="Calibri"/>
          <w:noProof/>
        </w:rPr>
        <w:lastRenderedPageBreak/>
        <w:drawing>
          <wp:inline distT="0" distB="0" distL="0" distR="0" wp14:anchorId="385E3E8B" wp14:editId="5D06AEC5">
            <wp:extent cx="6858000" cy="41319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485B" w14:textId="646BB1E0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 xml:space="preserve">From the </w:t>
      </w:r>
      <w:proofErr w:type="spellStart"/>
      <w:r w:rsidRPr="00AD39DA">
        <w:rPr>
          <w:rFonts w:ascii="Calibri" w:eastAsia="Times New Roman" w:hAnsi="Calibri" w:cs="Calibri"/>
          <w:sz w:val="23"/>
          <w:szCs w:val="23"/>
        </w:rPr>
        <w:t>pfSense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 xml:space="preserve"> menu,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 VPN &gt; OpenVPN</w:t>
      </w:r>
      <w:r w:rsidRPr="00AD39DA">
        <w:rPr>
          <w:rFonts w:ascii="Calibri" w:eastAsia="Times New Roman" w:hAnsi="Calibri" w:cs="Calibri"/>
          <w:sz w:val="23"/>
          <w:szCs w:val="23"/>
        </w:rPr>
        <w:t xml:space="preserve"> to open the VPN / OpenVPN / </w:t>
      </w:r>
      <w:proofErr w:type="gramStart"/>
      <w:r w:rsidRPr="00AD39DA">
        <w:rPr>
          <w:rFonts w:ascii="Calibri" w:eastAsia="Times New Roman" w:hAnsi="Calibri" w:cs="Calibri"/>
          <w:sz w:val="23"/>
          <w:szCs w:val="23"/>
        </w:rPr>
        <w:t>Servers</w:t>
      </w:r>
      <w:proofErr w:type="gramEnd"/>
      <w:r w:rsidRPr="00AD39DA">
        <w:rPr>
          <w:rFonts w:ascii="Calibri" w:eastAsia="Times New Roman" w:hAnsi="Calibri" w:cs="Calibri"/>
          <w:sz w:val="23"/>
          <w:szCs w:val="23"/>
        </w:rPr>
        <w:t xml:space="preserve"> page.</w:t>
      </w:r>
    </w:p>
    <w:p w14:paraId="1293D750" w14:textId="42FF73AF" w:rsidR="00983900" w:rsidRPr="00AD39DA" w:rsidRDefault="00983900" w:rsidP="00983900">
      <w:pPr>
        <w:shd w:val="clear" w:color="auto" w:fill="FFFFFF"/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drawing>
          <wp:inline distT="0" distB="0" distL="0" distR="0" wp14:anchorId="5D05D0D2" wp14:editId="0ED09602">
            <wp:extent cx="6858000" cy="41319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088C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lastRenderedPageBreak/>
        <w:t>On the Servers page,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Wizards tab</w:t>
      </w:r>
      <w:r w:rsidRPr="00AD39DA">
        <w:rPr>
          <w:rFonts w:ascii="Calibri" w:eastAsia="Times New Roman" w:hAnsi="Calibri" w:cs="Calibri"/>
          <w:sz w:val="23"/>
          <w:szCs w:val="23"/>
        </w:rPr>
        <w:t> to open the OpenVPN Remote Access Server Setup wizard.</w:t>
      </w:r>
    </w:p>
    <w:p w14:paraId="0243B3EE" w14:textId="62A7B3FB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Select an Authentication Backend Type page,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accept the default value</w:t>
      </w:r>
      <w:r w:rsidRPr="00AD39DA">
        <w:rPr>
          <w:rFonts w:ascii="Calibri" w:eastAsia="Times New Roman" w:hAnsi="Calibri" w:cs="Calibri"/>
          <w:sz w:val="23"/>
          <w:szCs w:val="23"/>
        </w:rPr>
        <w:t> (Local User Access) and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 Next</w:t>
      </w:r>
      <w:r w:rsidRPr="00AD39DA">
        <w:rPr>
          <w:rFonts w:ascii="Calibri" w:eastAsia="Times New Roman" w:hAnsi="Calibri" w:cs="Calibri"/>
          <w:sz w:val="23"/>
          <w:szCs w:val="23"/>
        </w:rPr>
        <w:t> to continue.</w:t>
      </w:r>
    </w:p>
    <w:p w14:paraId="56B099BF" w14:textId="39B0F921" w:rsidR="00983900" w:rsidRPr="00AD39DA" w:rsidRDefault="00983900" w:rsidP="00983900">
      <w:pPr>
        <w:shd w:val="clear" w:color="auto" w:fill="FFFFFF"/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drawing>
          <wp:inline distT="0" distB="0" distL="0" distR="0" wp14:anchorId="55524CBD" wp14:editId="62F64B72">
            <wp:extent cx="6858000" cy="41319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2F98" w14:textId="1DB93766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Certificate Authority Selection page,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 Add new CA</w:t>
      </w:r>
      <w:r w:rsidRPr="00AD39DA">
        <w:rPr>
          <w:rFonts w:ascii="Calibri" w:eastAsia="Times New Roman" w:hAnsi="Calibri" w:cs="Calibri"/>
          <w:sz w:val="23"/>
          <w:szCs w:val="23"/>
        </w:rPr>
        <w:t> to continue.</w:t>
      </w:r>
    </w:p>
    <w:p w14:paraId="658EF581" w14:textId="54DF239B" w:rsidR="00983900" w:rsidRPr="00AD39DA" w:rsidRDefault="00983900" w:rsidP="00983900">
      <w:pPr>
        <w:shd w:val="clear" w:color="auto" w:fill="FFFFFF"/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lastRenderedPageBreak/>
        <w:drawing>
          <wp:inline distT="0" distB="0" distL="0" distR="0" wp14:anchorId="0F65DBC9" wp14:editId="6E6636A3">
            <wp:extent cx="6858000" cy="41319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8E40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Create a New Certificate Authority (CA) Certificate page,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 </w:t>
      </w:r>
      <w:proofErr w:type="spellStart"/>
      <w:r w:rsidRPr="00AD39DA">
        <w:rPr>
          <w:rFonts w:ascii="Calibri" w:eastAsia="Times New Roman" w:hAnsi="Calibri" w:cs="Calibri"/>
          <w:b/>
          <w:bCs/>
          <w:sz w:val="23"/>
          <w:szCs w:val="23"/>
        </w:rPr>
        <w:t>OpenVPN_CA_</w:t>
      </w:r>
      <w:r w:rsidRPr="00AD39DA">
        <w:rPr>
          <w:rFonts w:ascii="Calibri" w:eastAsia="Times New Roman" w:hAnsi="Calibri" w:cs="Calibri"/>
          <w:b/>
          <w:bCs/>
          <w:i/>
          <w:iCs/>
          <w:sz w:val="23"/>
          <w:szCs w:val="23"/>
        </w:rPr>
        <w:t>yourname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> in the Descriptive name field, replacing </w:t>
      </w:r>
      <w:proofErr w:type="spellStart"/>
      <w:r w:rsidRPr="00AD39DA">
        <w:rPr>
          <w:rFonts w:ascii="Calibri" w:eastAsia="Times New Roman" w:hAnsi="Calibri" w:cs="Calibri"/>
          <w:i/>
          <w:iCs/>
          <w:sz w:val="23"/>
          <w:szCs w:val="23"/>
        </w:rPr>
        <w:t>yourname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> with your own name.</w:t>
      </w:r>
    </w:p>
    <w:p w14:paraId="7EC41D19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Accept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default values</w:t>
      </w:r>
      <w:r w:rsidRPr="00AD39DA">
        <w:rPr>
          <w:rFonts w:ascii="Calibri" w:eastAsia="Times New Roman" w:hAnsi="Calibri" w:cs="Calibri"/>
          <w:sz w:val="23"/>
          <w:szCs w:val="23"/>
        </w:rPr>
        <w:t> for Key length and Lifetime.</w:t>
      </w:r>
    </w:p>
    <w:p w14:paraId="7ADEA5A7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Country Code field,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 US</w:t>
      </w:r>
      <w:r w:rsidRPr="00AD39DA">
        <w:rPr>
          <w:rFonts w:ascii="Calibri" w:eastAsia="Times New Roman" w:hAnsi="Calibri" w:cs="Calibri"/>
          <w:sz w:val="23"/>
          <w:szCs w:val="23"/>
        </w:rPr>
        <w:t> to define the United States as the country.</w:t>
      </w:r>
    </w:p>
    <w:p w14:paraId="0537E58A" w14:textId="77777777" w:rsidR="006278CD" w:rsidRPr="00AD39DA" w:rsidRDefault="006278CD" w:rsidP="006278CD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sz w:val="23"/>
          <w:szCs w:val="23"/>
        </w:rPr>
      </w:pPr>
      <w:r w:rsidRPr="00AD39DA">
        <w:rPr>
          <w:rFonts w:ascii="Calibri" w:hAnsi="Calibri" w:cs="Calibri"/>
          <w:sz w:val="23"/>
          <w:szCs w:val="23"/>
        </w:rPr>
        <w:t>In the State or Province field, </w:t>
      </w:r>
      <w:r w:rsidRPr="00AD39DA">
        <w:rPr>
          <w:rStyle w:val="Strong"/>
          <w:rFonts w:ascii="Calibri" w:hAnsi="Calibri" w:cs="Calibri"/>
          <w:sz w:val="23"/>
          <w:szCs w:val="23"/>
        </w:rPr>
        <w:t>type </w:t>
      </w:r>
      <w:proofErr w:type="spellStart"/>
      <w:r w:rsidRPr="00AD39DA">
        <w:rPr>
          <w:rStyle w:val="Emphasis"/>
          <w:rFonts w:ascii="Calibri" w:hAnsi="Calibri" w:cs="Calibri"/>
          <w:b/>
          <w:bCs/>
          <w:sz w:val="23"/>
          <w:szCs w:val="23"/>
        </w:rPr>
        <w:t>yourState</w:t>
      </w:r>
      <w:proofErr w:type="spellEnd"/>
      <w:r w:rsidRPr="00AD39DA">
        <w:rPr>
          <w:rFonts w:ascii="Calibri" w:hAnsi="Calibri" w:cs="Calibri"/>
          <w:sz w:val="23"/>
          <w:szCs w:val="23"/>
        </w:rPr>
        <w:t>, replacing </w:t>
      </w:r>
      <w:proofErr w:type="spellStart"/>
      <w:r w:rsidRPr="00AD39DA">
        <w:rPr>
          <w:rStyle w:val="Emphasis"/>
          <w:rFonts w:ascii="Calibri" w:hAnsi="Calibri" w:cs="Calibri"/>
          <w:sz w:val="23"/>
          <w:szCs w:val="23"/>
        </w:rPr>
        <w:t>yourstate</w:t>
      </w:r>
      <w:proofErr w:type="spellEnd"/>
      <w:r w:rsidRPr="00AD39DA">
        <w:rPr>
          <w:rFonts w:ascii="Calibri" w:hAnsi="Calibri" w:cs="Calibri"/>
          <w:sz w:val="23"/>
          <w:szCs w:val="23"/>
        </w:rPr>
        <w:t> with your own home state.</w:t>
      </w:r>
    </w:p>
    <w:p w14:paraId="76446A63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City field,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 </w:t>
      </w:r>
      <w:proofErr w:type="spellStart"/>
      <w:r w:rsidRPr="00AD39DA">
        <w:rPr>
          <w:rFonts w:ascii="Calibri" w:eastAsia="Times New Roman" w:hAnsi="Calibri" w:cs="Calibri"/>
          <w:b/>
          <w:bCs/>
          <w:i/>
          <w:iCs/>
          <w:sz w:val="23"/>
          <w:szCs w:val="23"/>
        </w:rPr>
        <w:t>yourCity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>, replacing </w:t>
      </w:r>
      <w:proofErr w:type="spellStart"/>
      <w:r w:rsidRPr="00AD39DA">
        <w:rPr>
          <w:rFonts w:ascii="Calibri" w:eastAsia="Times New Roman" w:hAnsi="Calibri" w:cs="Calibri"/>
          <w:i/>
          <w:iCs/>
          <w:sz w:val="23"/>
          <w:szCs w:val="23"/>
        </w:rPr>
        <w:t>yourcity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> with the city in which you are currently physically located.</w:t>
      </w:r>
    </w:p>
    <w:p w14:paraId="7DE2E2DE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Organization field,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 </w:t>
      </w:r>
      <w:proofErr w:type="spellStart"/>
      <w:r w:rsidRPr="00AD39DA">
        <w:rPr>
          <w:rFonts w:ascii="Calibri" w:eastAsia="Times New Roman" w:hAnsi="Calibri" w:cs="Calibri"/>
          <w:b/>
          <w:bCs/>
          <w:i/>
          <w:iCs/>
          <w:sz w:val="23"/>
          <w:szCs w:val="23"/>
        </w:rPr>
        <w:t>yourSchool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>, replacing </w:t>
      </w:r>
      <w:proofErr w:type="spellStart"/>
      <w:r w:rsidRPr="00AD39DA">
        <w:rPr>
          <w:rFonts w:ascii="Calibri" w:eastAsia="Times New Roman" w:hAnsi="Calibri" w:cs="Calibri"/>
          <w:i/>
          <w:iCs/>
          <w:sz w:val="23"/>
          <w:szCs w:val="23"/>
        </w:rPr>
        <w:t>yourschool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> with the name of the institution through which you are completing this course.</w:t>
      </w:r>
    </w:p>
    <w:p w14:paraId="61EE0CA9" w14:textId="081F139C" w:rsidR="006278CD" w:rsidRPr="00AD39DA" w:rsidRDefault="006278CD" w:rsidP="006278CD">
      <w:pPr>
        <w:numPr>
          <w:ilvl w:val="0"/>
          <w:numId w:val="4"/>
        </w:numPr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Make a screen capture</w:t>
      </w:r>
      <w:r w:rsidRPr="00AD39DA">
        <w:rPr>
          <w:rFonts w:ascii="Calibri" w:eastAsia="Times New Roman" w:hAnsi="Calibri" w:cs="Calibri"/>
          <w:sz w:val="23"/>
          <w:szCs w:val="23"/>
        </w:rPr>
        <w:t> showing the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 CA configuration form.</w:t>
      </w:r>
    </w:p>
    <w:p w14:paraId="2B40075D" w14:textId="5DAB37E3" w:rsidR="00154C22" w:rsidRPr="00AD39DA" w:rsidRDefault="00154C22" w:rsidP="00154C22">
      <w:pPr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lastRenderedPageBreak/>
        <w:drawing>
          <wp:inline distT="0" distB="0" distL="0" distR="0" wp14:anchorId="0C8BE466" wp14:editId="18AE7BDD">
            <wp:extent cx="6858000" cy="41319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FFE7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Add new CA button</w:t>
      </w:r>
      <w:r w:rsidRPr="00AD39DA">
        <w:rPr>
          <w:rFonts w:ascii="Calibri" w:eastAsia="Times New Roman" w:hAnsi="Calibri" w:cs="Calibri"/>
          <w:sz w:val="23"/>
          <w:szCs w:val="23"/>
        </w:rPr>
        <w:t> to continue to the next page.</w:t>
      </w:r>
    </w:p>
    <w:p w14:paraId="5BC62483" w14:textId="78D28242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Server Certificate Selection page,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 Add new Certificate</w:t>
      </w:r>
      <w:r w:rsidRPr="00AD39DA">
        <w:rPr>
          <w:rFonts w:ascii="Calibri" w:eastAsia="Times New Roman" w:hAnsi="Calibri" w:cs="Calibri"/>
          <w:sz w:val="23"/>
          <w:szCs w:val="23"/>
        </w:rPr>
        <w:t> to continue.</w:t>
      </w:r>
    </w:p>
    <w:p w14:paraId="3EDC1EEE" w14:textId="0BF03E02" w:rsidR="00154C22" w:rsidRPr="00AD39DA" w:rsidRDefault="00154C22" w:rsidP="00154C22">
      <w:pPr>
        <w:shd w:val="clear" w:color="auto" w:fill="FFFFFF"/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A87836F" wp14:editId="1B38AA93">
                <wp:simplePos x="0" y="0"/>
                <wp:positionH relativeFrom="column">
                  <wp:posOffset>1808766</wp:posOffset>
                </wp:positionH>
                <wp:positionV relativeFrom="paragraph">
                  <wp:posOffset>2743948</wp:posOffset>
                </wp:positionV>
                <wp:extent cx="1214640" cy="535320"/>
                <wp:effectExtent l="38100" t="57150" r="43180" b="5524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214640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BC51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141.7pt;margin-top:215.35pt;width:97.1pt;height:43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">
                <v:imagedata r:id="rId23" o:title=""/>
              </v:shape>
            </w:pict>
          </mc:Fallback>
        </mc:AlternateContent>
      </w:r>
      <w:r w:rsidRPr="00AD39DA">
        <w:rPr>
          <w:rFonts w:ascii="Calibri" w:eastAsia="Times New Roman" w:hAnsi="Calibri" w:cs="Calibri"/>
          <w:noProof/>
          <w:sz w:val="23"/>
          <w:szCs w:val="23"/>
        </w:rPr>
        <w:drawing>
          <wp:inline distT="0" distB="0" distL="0" distR="0" wp14:anchorId="1F394E6B" wp14:editId="51526A82">
            <wp:extent cx="6858000" cy="41319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AF6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Create a New Server Certificate page,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 </w:t>
      </w:r>
      <w:proofErr w:type="spellStart"/>
      <w:r w:rsidRPr="00AD39DA">
        <w:rPr>
          <w:rFonts w:ascii="Calibri" w:eastAsia="Times New Roman" w:hAnsi="Calibri" w:cs="Calibri"/>
          <w:b/>
          <w:bCs/>
          <w:sz w:val="23"/>
          <w:szCs w:val="23"/>
        </w:rPr>
        <w:t>OpenVPN_SC_</w:t>
      </w:r>
      <w:r w:rsidRPr="00AD39DA">
        <w:rPr>
          <w:rFonts w:ascii="Calibri" w:eastAsia="Times New Roman" w:hAnsi="Calibri" w:cs="Calibri"/>
          <w:b/>
          <w:bCs/>
          <w:i/>
          <w:iCs/>
          <w:sz w:val="23"/>
          <w:szCs w:val="23"/>
        </w:rPr>
        <w:t>yourname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> in the Descriptive name field, replacing </w:t>
      </w:r>
      <w:proofErr w:type="spellStart"/>
      <w:r w:rsidRPr="00AD39DA">
        <w:rPr>
          <w:rFonts w:ascii="Calibri" w:eastAsia="Times New Roman" w:hAnsi="Calibri" w:cs="Calibri"/>
          <w:i/>
          <w:iCs/>
          <w:sz w:val="23"/>
          <w:szCs w:val="23"/>
        </w:rPr>
        <w:t>yourname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> with your own name.</w:t>
      </w:r>
    </w:p>
    <w:p w14:paraId="17967939" w14:textId="67F4977A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Accept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default values</w:t>
      </w:r>
      <w:r w:rsidRPr="00AD39DA">
        <w:rPr>
          <w:rFonts w:ascii="Calibri" w:eastAsia="Times New Roman" w:hAnsi="Calibri" w:cs="Calibri"/>
          <w:sz w:val="23"/>
          <w:szCs w:val="23"/>
        </w:rPr>
        <w:t> for the remaining settings.</w:t>
      </w:r>
    </w:p>
    <w:p w14:paraId="2D640780" w14:textId="6BC9ABF9" w:rsidR="00154C22" w:rsidRPr="00AD39DA" w:rsidRDefault="00154C22" w:rsidP="00154C22">
      <w:pPr>
        <w:shd w:val="clear" w:color="auto" w:fill="FFFFFF"/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lastRenderedPageBreak/>
        <w:drawing>
          <wp:inline distT="0" distB="0" distL="0" distR="0" wp14:anchorId="32D77175" wp14:editId="1423F7BB">
            <wp:extent cx="6858000" cy="41319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55BB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 </w:t>
      </w:r>
      <w:r w:rsidRPr="00AD39DA">
        <w:rPr>
          <w:rFonts w:ascii="Calibri" w:eastAsia="Times New Roman" w:hAnsi="Calibri" w:cs="Calibri"/>
          <w:sz w:val="23"/>
          <w:szCs w:val="23"/>
        </w:rPr>
        <w:t>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Create new Certificate</w:t>
      </w:r>
      <w:r w:rsidRPr="00AD39DA">
        <w:rPr>
          <w:rFonts w:ascii="Calibri" w:eastAsia="Times New Roman" w:hAnsi="Calibri" w:cs="Calibri"/>
          <w:sz w:val="23"/>
          <w:szCs w:val="23"/>
        </w:rPr>
        <w:t>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button</w:t>
      </w:r>
      <w:r w:rsidRPr="00AD39DA">
        <w:rPr>
          <w:rFonts w:ascii="Calibri" w:eastAsia="Times New Roman" w:hAnsi="Calibri" w:cs="Calibri"/>
          <w:sz w:val="23"/>
          <w:szCs w:val="23"/>
        </w:rPr>
        <w:t> to continue to the next page.</w:t>
      </w:r>
    </w:p>
    <w:p w14:paraId="6EB609DC" w14:textId="1AF40303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At the Server Setup page,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accept </w:t>
      </w:r>
      <w:r w:rsidRPr="00AD39DA">
        <w:rPr>
          <w:rFonts w:ascii="Calibri" w:eastAsia="Times New Roman" w:hAnsi="Calibri" w:cs="Calibri"/>
          <w:sz w:val="23"/>
          <w:szCs w:val="23"/>
        </w:rPr>
        <w:t>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default settings</w:t>
      </w:r>
      <w:r w:rsidRPr="00AD39DA">
        <w:rPr>
          <w:rFonts w:ascii="Calibri" w:eastAsia="Times New Roman" w:hAnsi="Calibri" w:cs="Calibri"/>
          <w:sz w:val="23"/>
          <w:szCs w:val="23"/>
        </w:rPr>
        <w:t> in the General OpenVPN Server Information section and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 OpenVPN Server</w:t>
      </w:r>
      <w:r w:rsidRPr="00AD39DA">
        <w:rPr>
          <w:rFonts w:ascii="Calibri" w:eastAsia="Times New Roman" w:hAnsi="Calibri" w:cs="Calibri"/>
          <w:sz w:val="23"/>
          <w:szCs w:val="23"/>
        </w:rPr>
        <w:t> in the Description box.</w:t>
      </w:r>
    </w:p>
    <w:p w14:paraId="1E24394C" w14:textId="783E5CF3" w:rsidR="00553B13" w:rsidRPr="00AD39DA" w:rsidRDefault="00553B13" w:rsidP="00553B13">
      <w:pPr>
        <w:shd w:val="clear" w:color="auto" w:fill="FFFFFF"/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lastRenderedPageBreak/>
        <w:drawing>
          <wp:inline distT="0" distB="0" distL="0" distR="0" wp14:anchorId="0B80DBE1" wp14:editId="5037C8F6">
            <wp:extent cx="6858000" cy="41319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2901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Cryptographic Settings section,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un-check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TLS Authentication checkbox</w:t>
      </w:r>
      <w:r w:rsidRPr="00AD39DA">
        <w:rPr>
          <w:rFonts w:ascii="Calibri" w:eastAsia="Times New Roman" w:hAnsi="Calibri" w:cs="Calibri"/>
          <w:sz w:val="23"/>
          <w:szCs w:val="23"/>
        </w:rPr>
        <w:t> to disable authentication of TLS packets.</w:t>
      </w:r>
    </w:p>
    <w:p w14:paraId="12D34E13" w14:textId="07256162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Because this is a MVD (Minimal Viable Deployment) setup,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accept </w:t>
      </w:r>
      <w:r w:rsidRPr="00AD39DA">
        <w:rPr>
          <w:rFonts w:ascii="Calibri" w:eastAsia="Times New Roman" w:hAnsi="Calibri" w:cs="Calibri"/>
          <w:sz w:val="23"/>
          <w:szCs w:val="23"/>
        </w:rPr>
        <w:t>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default value</w:t>
      </w:r>
      <w:r w:rsidRPr="00AD39DA">
        <w:rPr>
          <w:rFonts w:ascii="Calibri" w:eastAsia="Times New Roman" w:hAnsi="Calibri" w:cs="Calibri"/>
          <w:sz w:val="23"/>
          <w:szCs w:val="23"/>
        </w:rPr>
        <w:t> for the fields listed in the following table.</w:t>
      </w:r>
    </w:p>
    <w:p w14:paraId="4015A22D" w14:textId="15C07336" w:rsidR="00553B13" w:rsidRPr="00AD39DA" w:rsidRDefault="00553B13" w:rsidP="00553B13">
      <w:pPr>
        <w:shd w:val="clear" w:color="auto" w:fill="FFFFFF"/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310A7E6" wp14:editId="73781821">
                <wp:simplePos x="0" y="0"/>
                <wp:positionH relativeFrom="column">
                  <wp:posOffset>1157886</wp:posOffset>
                </wp:positionH>
                <wp:positionV relativeFrom="paragraph">
                  <wp:posOffset>884296</wp:posOffset>
                </wp:positionV>
                <wp:extent cx="1032120" cy="13320"/>
                <wp:effectExtent l="57150" t="38100" r="53975" b="444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32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88439" id="Ink 22" o:spid="_x0000_s1026" type="#_x0000_t75" style="position:absolute;margin-left:90.45pt;margin-top:68.95pt;width:82.65pt;height:2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">
                <v:imagedata r:id="rId28" o:title=""/>
              </v:shape>
            </w:pict>
          </mc:Fallback>
        </mc:AlternateContent>
      </w:r>
      <w:r w:rsidRPr="00AD39DA">
        <w:rPr>
          <w:rFonts w:ascii="Calibri" w:eastAsia="Times New Roman" w:hAnsi="Calibri" w:cs="Calibri"/>
          <w:noProof/>
          <w:sz w:val="23"/>
          <w:szCs w:val="23"/>
        </w:rPr>
        <w:drawing>
          <wp:inline distT="0" distB="0" distL="0" distR="0" wp14:anchorId="387DC1AB" wp14:editId="23E8AE2B">
            <wp:extent cx="6858000" cy="41319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089C" w14:textId="1EF6E582" w:rsidR="006278CD" w:rsidRPr="00AD39DA" w:rsidRDefault="006278CD" w:rsidP="006278CD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At the Tunnel Settings section,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type 172.31.1.0/24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in the Tunnel Network field.</w:t>
      </w:r>
    </w:p>
    <w:p w14:paraId="00CF8133" w14:textId="0A9F83EB" w:rsidR="006278CD" w:rsidRPr="00AD39DA" w:rsidRDefault="006278CD" w:rsidP="006278CD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Uncheck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the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Redirect Gateway checkbox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.</w:t>
      </w:r>
    </w:p>
    <w:p w14:paraId="249481A0" w14:textId="5D640FCA" w:rsidR="006278CD" w:rsidRPr="00AD39DA" w:rsidRDefault="006278CD" w:rsidP="006278CD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In the Local Network box,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type 172.30.0.0/24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to specify the network(s) accessible to VPN clients</w:t>
      </w:r>
    </w:p>
    <w:p w14:paraId="62BEA7B9" w14:textId="6DB6E567" w:rsidR="006278CD" w:rsidRPr="00AD39DA" w:rsidRDefault="006278CD" w:rsidP="006278CD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In the Concurrent Connections box,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type 2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to set the number of simultaneous users</w:t>
      </w:r>
    </w:p>
    <w:p w14:paraId="1C8BA172" w14:textId="03B85942" w:rsidR="00F511D3" w:rsidRPr="00AD39DA" w:rsidRDefault="00F511D3" w:rsidP="00F511D3">
      <w:pPr>
        <w:pStyle w:val="ListParagraph"/>
        <w:rPr>
          <w:rFonts w:ascii="Calibri" w:hAnsi="Calibri" w:cs="Calibri"/>
        </w:rPr>
      </w:pPr>
      <w:r w:rsidRPr="00AD39DA">
        <w:rPr>
          <w:rFonts w:ascii="Calibri" w:hAnsi="Calibri" w:cs="Calibri"/>
          <w:noProof/>
        </w:rPr>
        <w:lastRenderedPageBreak/>
        <w:drawing>
          <wp:inline distT="0" distB="0" distL="0" distR="0" wp14:anchorId="5244DCB7" wp14:editId="3E4B59EA">
            <wp:extent cx="6858000" cy="41319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B8CB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</w:t>
      </w:r>
      <w:r w:rsidRPr="00AD39DA">
        <w:rPr>
          <w:rFonts w:ascii="Calibri" w:eastAsia="Times New Roman" w:hAnsi="Calibri" w:cs="Calibri"/>
          <w:sz w:val="23"/>
          <w:szCs w:val="23"/>
        </w:rPr>
        <w:t> 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Inter-Client Communication checkbox</w:t>
      </w:r>
      <w:r w:rsidRPr="00AD39DA">
        <w:rPr>
          <w:rFonts w:ascii="Calibri" w:eastAsia="Times New Roman" w:hAnsi="Calibri" w:cs="Calibri"/>
          <w:sz w:val="23"/>
          <w:szCs w:val="23"/>
        </w:rPr>
        <w:t> to allow communication between VPN clients connected to this server.</w:t>
      </w:r>
    </w:p>
    <w:p w14:paraId="20C39E38" w14:textId="6BC52A0A" w:rsidR="006278CD" w:rsidRPr="00AD39DA" w:rsidRDefault="006278CD" w:rsidP="006278CD">
      <w:pPr>
        <w:numPr>
          <w:ilvl w:val="0"/>
          <w:numId w:val="4"/>
        </w:numPr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Make a screen capture</w:t>
      </w:r>
      <w:r w:rsidRPr="00AD39DA">
        <w:rPr>
          <w:rFonts w:ascii="Calibri" w:eastAsia="Times New Roman" w:hAnsi="Calibri" w:cs="Calibri"/>
          <w:sz w:val="23"/>
          <w:szCs w:val="23"/>
        </w:rPr>
        <w:t> showing 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Tunnel Settings section</w:t>
      </w:r>
      <w:r w:rsidRPr="00AD39DA">
        <w:rPr>
          <w:rFonts w:ascii="Calibri" w:eastAsia="Times New Roman" w:hAnsi="Calibri" w:cs="Calibri"/>
          <w:sz w:val="23"/>
          <w:szCs w:val="23"/>
        </w:rPr>
        <w:t>.</w:t>
      </w:r>
    </w:p>
    <w:p w14:paraId="05EABF24" w14:textId="1707B7B5" w:rsidR="00F511D3" w:rsidRPr="00AD39DA" w:rsidRDefault="00F511D3" w:rsidP="00F511D3">
      <w:pPr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lastRenderedPageBreak/>
        <w:drawing>
          <wp:inline distT="0" distB="0" distL="0" distR="0" wp14:anchorId="1E1F5760" wp14:editId="65E38CE2">
            <wp:extent cx="6858000" cy="41319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23DA" w14:textId="071AAAA3" w:rsidR="006278CD" w:rsidRPr="00AD39DA" w:rsidRDefault="006278CD" w:rsidP="006278CD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AD39DA">
        <w:rPr>
          <w:rFonts w:ascii="Calibri" w:hAnsi="Calibri" w:cs="Calibri"/>
          <w:sz w:val="23"/>
          <w:szCs w:val="23"/>
          <w:shd w:val="clear" w:color="auto" w:fill="FFFFFF"/>
        </w:rPr>
        <w:t>At the Client Settings section, </w:t>
      </w:r>
      <w:r w:rsidRPr="00AD39DA">
        <w:rPr>
          <w:rStyle w:val="Strong"/>
          <w:rFonts w:ascii="Calibri" w:hAnsi="Calibri" w:cs="Calibri"/>
          <w:sz w:val="23"/>
          <w:szCs w:val="23"/>
          <w:shd w:val="clear" w:color="auto" w:fill="FFFFFF"/>
        </w:rPr>
        <w:t>type securelabsondemand.com</w:t>
      </w:r>
      <w:r w:rsidRPr="00AD39DA">
        <w:rPr>
          <w:rFonts w:ascii="Calibri" w:hAnsi="Calibri" w:cs="Calibri"/>
          <w:sz w:val="23"/>
          <w:szCs w:val="23"/>
          <w:shd w:val="clear" w:color="auto" w:fill="FFFFFF"/>
        </w:rPr>
        <w:t> in the DNS Default Domain field to provide a default domain name for VPN clients</w:t>
      </w:r>
    </w:p>
    <w:p w14:paraId="4E32A404" w14:textId="7777777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In the DNS Server 1 field,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type 172.30.0.1</w:t>
      </w:r>
      <w:r w:rsidRPr="00AD39DA">
        <w:rPr>
          <w:rFonts w:ascii="Calibri" w:eastAsia="Times New Roman" w:hAnsi="Calibri" w:cs="Calibri"/>
          <w:sz w:val="23"/>
          <w:szCs w:val="23"/>
        </w:rPr>
        <w:t> to specify the LAN interface of the OpenVPN server.</w:t>
      </w:r>
    </w:p>
    <w:p w14:paraId="75694747" w14:textId="65A09836" w:rsidR="006278CD" w:rsidRPr="00AD39DA" w:rsidRDefault="006278CD" w:rsidP="006278CD">
      <w:pPr>
        <w:numPr>
          <w:ilvl w:val="0"/>
          <w:numId w:val="4"/>
        </w:numPr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Make a screen capture</w:t>
      </w:r>
      <w:r w:rsidRPr="00AD39DA">
        <w:rPr>
          <w:rFonts w:ascii="Calibri" w:eastAsia="Times New Roman" w:hAnsi="Calibri" w:cs="Calibri"/>
          <w:sz w:val="23"/>
          <w:szCs w:val="23"/>
        </w:rPr>
        <w:t> showing 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Client Settings section.</w:t>
      </w:r>
    </w:p>
    <w:p w14:paraId="5CFC2ED9" w14:textId="3D8542DE" w:rsidR="00F511D3" w:rsidRPr="00AD39DA" w:rsidRDefault="00F511D3" w:rsidP="00F511D3">
      <w:pPr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lastRenderedPageBreak/>
        <w:drawing>
          <wp:inline distT="0" distB="0" distL="0" distR="0" wp14:anchorId="3C63017C" wp14:editId="5F535177">
            <wp:extent cx="6858000" cy="41319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DD99" w14:textId="315266A7" w:rsidR="006278CD" w:rsidRPr="00AD39DA" w:rsidRDefault="006278CD" w:rsidP="006278CD">
      <w:pPr>
        <w:numPr>
          <w:ilvl w:val="0"/>
          <w:numId w:val="4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 Next</w:t>
      </w:r>
      <w:r w:rsidRPr="00AD39DA">
        <w:rPr>
          <w:rFonts w:ascii="Calibri" w:eastAsia="Times New Roman" w:hAnsi="Calibri" w:cs="Calibri"/>
          <w:sz w:val="23"/>
          <w:szCs w:val="23"/>
        </w:rPr>
        <w:t> to continue to the Firewall Rule Configuration page.</w:t>
      </w:r>
    </w:p>
    <w:p w14:paraId="06CEBE88" w14:textId="38DCD600" w:rsidR="004152FF" w:rsidRPr="00AD39DA" w:rsidRDefault="004152FF" w:rsidP="004152FF">
      <w:pPr>
        <w:pStyle w:val="Heading3"/>
        <w:rPr>
          <w:rFonts w:ascii="Calibri" w:hAnsi="Calibri" w:cs="Calibri"/>
          <w:u w:val="single"/>
        </w:rPr>
      </w:pPr>
      <w:r w:rsidRPr="00AD39DA">
        <w:rPr>
          <w:rFonts w:ascii="Calibri" w:hAnsi="Calibri" w:cs="Calibri"/>
          <w:u w:val="single"/>
        </w:rPr>
        <w:t>Part 2: Configure a Firewall Rule for VPN Traffic</w:t>
      </w:r>
    </w:p>
    <w:p w14:paraId="0632B596" w14:textId="7FC3E091" w:rsidR="00936EC5" w:rsidRPr="00AD39DA" w:rsidRDefault="00936EC5" w:rsidP="00936EC5">
      <w:pPr>
        <w:numPr>
          <w:ilvl w:val="0"/>
          <w:numId w:val="30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>On the Firewall Rule Configuration page,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click Next </w:t>
      </w:r>
      <w:r w:rsidRPr="00AD39DA">
        <w:rPr>
          <w:rFonts w:ascii="Calibri" w:eastAsia="Times New Roman" w:hAnsi="Calibri" w:cs="Calibri"/>
          <w:sz w:val="23"/>
          <w:szCs w:val="23"/>
        </w:rPr>
        <w:t>to accept the default firewall rules that will allow traffic through the firewall.</w:t>
      </w:r>
    </w:p>
    <w:p w14:paraId="188B1ACE" w14:textId="52831A62" w:rsidR="00936EC5" w:rsidRPr="00AD39DA" w:rsidRDefault="00936EC5" w:rsidP="00936EC5">
      <w:pPr>
        <w:shd w:val="clear" w:color="auto" w:fill="FFFFFF"/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lastRenderedPageBreak/>
        <w:drawing>
          <wp:inline distT="0" distB="0" distL="0" distR="0" wp14:anchorId="0A980D94" wp14:editId="6F3EA43F">
            <wp:extent cx="6858000" cy="41319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1490" w14:textId="5D3E94E0" w:rsidR="00936EC5" w:rsidRPr="00AD39DA" w:rsidRDefault="00936EC5" w:rsidP="00936EC5">
      <w:pPr>
        <w:numPr>
          <w:ilvl w:val="0"/>
          <w:numId w:val="30"/>
        </w:numPr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Make a screen capture </w:t>
      </w:r>
      <w:r w:rsidRPr="00AD39DA">
        <w:rPr>
          <w:rFonts w:ascii="Calibri" w:eastAsia="Times New Roman" w:hAnsi="Calibri" w:cs="Calibri"/>
          <w:sz w:val="23"/>
          <w:szCs w:val="23"/>
        </w:rPr>
        <w:t>showing 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completed OpenVPN configuration</w:t>
      </w:r>
      <w:r w:rsidRPr="00AD39DA">
        <w:rPr>
          <w:rFonts w:ascii="Calibri" w:eastAsia="Times New Roman" w:hAnsi="Calibri" w:cs="Calibri"/>
          <w:sz w:val="23"/>
          <w:szCs w:val="23"/>
        </w:rPr>
        <w:t>.</w:t>
      </w:r>
    </w:p>
    <w:p w14:paraId="44E24924" w14:textId="407B583A" w:rsidR="00511582" w:rsidRPr="00AD39DA" w:rsidRDefault="00511582" w:rsidP="00511582">
      <w:pPr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drawing>
          <wp:inline distT="0" distB="0" distL="0" distR="0" wp14:anchorId="56F485D5" wp14:editId="2ABFBD50">
            <wp:extent cx="6858000" cy="41319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A0F1" w14:textId="77777777" w:rsidR="00936EC5" w:rsidRPr="00AD39DA" w:rsidRDefault="00936EC5" w:rsidP="00936EC5">
      <w:pPr>
        <w:numPr>
          <w:ilvl w:val="0"/>
          <w:numId w:val="30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lastRenderedPageBreak/>
        <w:t>Click Finish</w:t>
      </w:r>
      <w:r w:rsidRPr="00AD39DA">
        <w:rPr>
          <w:rFonts w:ascii="Calibri" w:eastAsia="Times New Roman" w:hAnsi="Calibri" w:cs="Calibri"/>
          <w:sz w:val="23"/>
          <w:szCs w:val="23"/>
        </w:rPr>
        <w:t> to return to the VPN Servers table.</w:t>
      </w:r>
    </w:p>
    <w:p w14:paraId="2A91CB5F" w14:textId="77777777" w:rsidR="00936EC5" w:rsidRPr="00AD39DA" w:rsidRDefault="00936EC5" w:rsidP="00936EC5">
      <w:pPr>
        <w:numPr>
          <w:ilvl w:val="0"/>
          <w:numId w:val="30"/>
        </w:numPr>
        <w:shd w:val="clear" w:color="auto" w:fill="FFFFFF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sz w:val="23"/>
          <w:szCs w:val="23"/>
        </w:rPr>
        <w:t xml:space="preserve">From the </w:t>
      </w:r>
      <w:proofErr w:type="spellStart"/>
      <w:r w:rsidRPr="00AD39DA">
        <w:rPr>
          <w:rFonts w:ascii="Calibri" w:eastAsia="Times New Roman" w:hAnsi="Calibri" w:cs="Calibri"/>
          <w:sz w:val="23"/>
          <w:szCs w:val="23"/>
        </w:rPr>
        <w:t>pfSense</w:t>
      </w:r>
      <w:proofErr w:type="spellEnd"/>
      <w:r w:rsidRPr="00AD39DA">
        <w:rPr>
          <w:rFonts w:ascii="Calibri" w:eastAsia="Times New Roman" w:hAnsi="Calibri" w:cs="Calibri"/>
          <w:sz w:val="23"/>
          <w:szCs w:val="23"/>
        </w:rPr>
        <w:t xml:space="preserve"> menu,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select Firewall &gt; Rules</w:t>
      </w:r>
      <w:r w:rsidRPr="00AD39DA">
        <w:rPr>
          <w:rFonts w:ascii="Calibri" w:eastAsia="Times New Roman" w:hAnsi="Calibri" w:cs="Calibri"/>
          <w:sz w:val="23"/>
          <w:szCs w:val="23"/>
        </w:rPr>
        <w:t> to view the new OpenVPN firewall rule on the WAN Rules table.</w:t>
      </w:r>
    </w:p>
    <w:p w14:paraId="726B5CBB" w14:textId="18CE7411" w:rsidR="00936EC5" w:rsidRPr="00AD39DA" w:rsidRDefault="00936EC5" w:rsidP="00936EC5">
      <w:pPr>
        <w:numPr>
          <w:ilvl w:val="0"/>
          <w:numId w:val="30"/>
        </w:numPr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Make a screen capture</w:t>
      </w:r>
      <w:r w:rsidRPr="00AD39DA">
        <w:rPr>
          <w:rFonts w:ascii="Calibri" w:eastAsia="Times New Roman" w:hAnsi="Calibri" w:cs="Calibri"/>
          <w:sz w:val="23"/>
          <w:szCs w:val="23"/>
        </w:rPr>
        <w:t> showing 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OpenVPN rule on the WAN Rules table.</w:t>
      </w:r>
    </w:p>
    <w:p w14:paraId="43476706" w14:textId="5C6DB313" w:rsidR="00511582" w:rsidRPr="00AD39DA" w:rsidRDefault="00511582" w:rsidP="00511582">
      <w:pPr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drawing>
          <wp:inline distT="0" distB="0" distL="0" distR="0" wp14:anchorId="777BBEFC" wp14:editId="2ACD48CC">
            <wp:extent cx="6858000" cy="41319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11C9" w14:textId="206E7D19" w:rsidR="00936EC5" w:rsidRPr="00AD39DA" w:rsidRDefault="00936EC5" w:rsidP="00936EC5">
      <w:pPr>
        <w:numPr>
          <w:ilvl w:val="0"/>
          <w:numId w:val="30"/>
        </w:numPr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Make a screen capture</w:t>
      </w:r>
      <w:r w:rsidRPr="00AD39DA">
        <w:rPr>
          <w:rFonts w:ascii="Calibri" w:eastAsia="Times New Roman" w:hAnsi="Calibri" w:cs="Calibri"/>
          <w:sz w:val="23"/>
          <w:szCs w:val="23"/>
        </w:rPr>
        <w:t> showing the </w:t>
      </w:r>
      <w:r w:rsidRPr="00AD39DA">
        <w:rPr>
          <w:rFonts w:ascii="Calibri" w:eastAsia="Times New Roman" w:hAnsi="Calibri" w:cs="Calibri"/>
          <w:b/>
          <w:bCs/>
          <w:sz w:val="23"/>
          <w:szCs w:val="23"/>
        </w:rPr>
        <w:t>OpenVPN rule on the OpenVPN Rules table</w:t>
      </w:r>
      <w:r w:rsidRPr="00AD39DA">
        <w:rPr>
          <w:rFonts w:ascii="Calibri" w:eastAsia="Times New Roman" w:hAnsi="Calibri" w:cs="Calibri"/>
          <w:sz w:val="23"/>
          <w:szCs w:val="23"/>
        </w:rPr>
        <w:t>.</w:t>
      </w:r>
    </w:p>
    <w:p w14:paraId="49C1EA65" w14:textId="43496981" w:rsidR="00511582" w:rsidRPr="00AD39DA" w:rsidRDefault="00511582" w:rsidP="00511582">
      <w:pPr>
        <w:ind w:left="720"/>
        <w:rPr>
          <w:rFonts w:ascii="Calibri" w:eastAsia="Times New Roman" w:hAnsi="Calibri" w:cs="Calibri"/>
          <w:sz w:val="23"/>
          <w:szCs w:val="23"/>
        </w:rPr>
      </w:pPr>
      <w:r w:rsidRPr="00AD39DA">
        <w:rPr>
          <w:rFonts w:ascii="Calibri" w:eastAsia="Times New Roman" w:hAnsi="Calibri" w:cs="Calibri"/>
          <w:noProof/>
          <w:sz w:val="23"/>
          <w:szCs w:val="23"/>
        </w:rPr>
        <w:lastRenderedPageBreak/>
        <w:drawing>
          <wp:inline distT="0" distB="0" distL="0" distR="0" wp14:anchorId="7261458A" wp14:editId="647E79CD">
            <wp:extent cx="6858000" cy="41319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9871" w14:textId="2A78812E" w:rsidR="00936EC5" w:rsidRPr="00AD39DA" w:rsidRDefault="00936EC5" w:rsidP="00936EC5">
      <w:pPr>
        <w:pStyle w:val="ListParagraph"/>
        <w:rPr>
          <w:rFonts w:ascii="Calibri" w:hAnsi="Calibri" w:cs="Calibri"/>
        </w:rPr>
      </w:pPr>
    </w:p>
    <w:p w14:paraId="68E5DAC0" w14:textId="77777777" w:rsidR="004152FF" w:rsidRPr="00AD39DA" w:rsidRDefault="004152FF" w:rsidP="004152FF">
      <w:pPr>
        <w:rPr>
          <w:rFonts w:ascii="Calibri" w:hAnsi="Calibri" w:cs="Calibri"/>
        </w:rPr>
      </w:pPr>
    </w:p>
    <w:p w14:paraId="03588B28" w14:textId="7E3F9CAB" w:rsidR="00120587" w:rsidRPr="00AD39DA" w:rsidRDefault="00120587" w:rsidP="00120587">
      <w:pPr>
        <w:pStyle w:val="Heading1"/>
        <w:rPr>
          <w:rFonts w:ascii="Calibri" w:hAnsi="Calibri" w:cs="Calibri"/>
          <w:color w:val="auto"/>
        </w:rPr>
      </w:pPr>
      <w:r w:rsidRPr="00AD39DA">
        <w:rPr>
          <w:rFonts w:ascii="Calibri" w:hAnsi="Calibri" w:cs="Calibri"/>
          <w:color w:val="auto"/>
        </w:rPr>
        <w:t xml:space="preserve">Section 3: </w:t>
      </w:r>
      <w:r w:rsidR="004152FF" w:rsidRPr="00AD39DA">
        <w:rPr>
          <w:rFonts w:ascii="Calibri" w:hAnsi="Calibri" w:cs="Calibri"/>
          <w:color w:val="auto"/>
        </w:rPr>
        <w:t>Challenge and Analysis</w:t>
      </w:r>
    </w:p>
    <w:p w14:paraId="53CEA689" w14:textId="78AC9775" w:rsidR="004152FF" w:rsidRPr="00AD39DA" w:rsidRDefault="004152FF" w:rsidP="009B68FD">
      <w:pPr>
        <w:pStyle w:val="Heading3"/>
        <w:rPr>
          <w:rFonts w:ascii="Calibri" w:hAnsi="Calibri" w:cs="Calibri"/>
          <w:u w:val="single"/>
        </w:rPr>
      </w:pPr>
      <w:r w:rsidRPr="00AD39DA">
        <w:rPr>
          <w:rFonts w:ascii="Calibri" w:hAnsi="Calibri" w:cs="Calibri"/>
          <w:u w:val="single"/>
        </w:rPr>
        <w:t>Part 1: Enable IP Roaming for Remote VPN Clients</w:t>
      </w:r>
    </w:p>
    <w:p w14:paraId="0B3331C8" w14:textId="1897C762" w:rsidR="002612E4" w:rsidRPr="00AD39DA" w:rsidRDefault="009B68FD" w:rsidP="009B68FD">
      <w:p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Part 1 requires me to enable the MOBIKE option support for my IPsec tunnel in </w:t>
      </w:r>
      <w:proofErr w:type="spellStart"/>
      <w:r w:rsidRPr="00AD39DA">
        <w:rPr>
          <w:rFonts w:ascii="Calibri" w:hAnsi="Calibri" w:cs="Calibri"/>
        </w:rPr>
        <w:t>pfSense</w:t>
      </w:r>
      <w:proofErr w:type="spellEnd"/>
      <w:r w:rsidRPr="00AD39DA">
        <w:rPr>
          <w:rFonts w:ascii="Calibri" w:hAnsi="Calibri" w:cs="Calibri"/>
        </w:rPr>
        <w:t>. I had to do a little bit of research in the Internet to find this out. At first, I was confused about what it was asking me to do because I didn’t know if I had to make another VPN with IPsec and then enable that option. However, I realized that I just had to adjust some configurations in the VPN I had previously made in Section 1. I went to VPN &gt; IPsec &gt; Mobile Clients, and then I went ahead and edited the configurations of Phase 1 since in my research I found out that the MOBIKE option resides there</w:t>
      </w:r>
      <w:r w:rsidR="002612E4" w:rsidRPr="00AD39DA">
        <w:rPr>
          <w:rFonts w:ascii="Calibri" w:hAnsi="Calibri" w:cs="Calibri"/>
        </w:rPr>
        <w:t>. Under the Phase 1 configurations I scrolled down to the Advanced Options and found the MOBIKE option and just enabled it. Here is a screenshot for proof:</w:t>
      </w:r>
    </w:p>
    <w:p w14:paraId="11C8C9CE" w14:textId="5600BC6B" w:rsidR="002612E4" w:rsidRPr="00AD39DA" w:rsidRDefault="002612E4" w:rsidP="009B68FD">
      <w:pPr>
        <w:rPr>
          <w:rFonts w:ascii="Calibri" w:hAnsi="Calibri" w:cs="Calibri"/>
        </w:rPr>
      </w:pPr>
      <w:r w:rsidRPr="00AD39DA">
        <w:rPr>
          <w:rFonts w:ascii="Calibri" w:hAnsi="Calibri" w:cs="Calibri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549312E" wp14:editId="7E98CB9C">
                <wp:simplePos x="0" y="0"/>
                <wp:positionH relativeFrom="column">
                  <wp:posOffset>752166</wp:posOffset>
                </wp:positionH>
                <wp:positionV relativeFrom="paragraph">
                  <wp:posOffset>3187552</wp:posOffset>
                </wp:positionV>
                <wp:extent cx="1062360" cy="250920"/>
                <wp:effectExtent l="38100" t="38100" r="23495" b="5397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6236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CF08A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58.55pt;margin-top:250.3pt;width:85.05pt;height:21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">
                <v:imagedata r:id="rId38" o:title=""/>
              </v:shape>
            </w:pict>
          </mc:Fallback>
        </mc:AlternateContent>
      </w:r>
      <w:r w:rsidRPr="00AD39DA">
        <w:rPr>
          <w:rFonts w:ascii="Calibri" w:hAnsi="Calibri" w:cs="Calibri"/>
          <w:noProof/>
        </w:rPr>
        <w:drawing>
          <wp:inline distT="0" distB="0" distL="0" distR="0" wp14:anchorId="25E02D04" wp14:editId="77C68E97">
            <wp:extent cx="6858000" cy="41319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DD33" w14:textId="46C8147C" w:rsidR="004152FF" w:rsidRPr="00AD39DA" w:rsidRDefault="004152FF" w:rsidP="004152FF">
      <w:pPr>
        <w:pStyle w:val="Heading3"/>
        <w:rPr>
          <w:rFonts w:ascii="Calibri" w:hAnsi="Calibri" w:cs="Calibri"/>
          <w:u w:val="single"/>
        </w:rPr>
      </w:pPr>
      <w:r w:rsidRPr="00AD39DA">
        <w:rPr>
          <w:rFonts w:ascii="Calibri" w:hAnsi="Calibri" w:cs="Calibri"/>
          <w:u w:val="single"/>
        </w:rPr>
        <w:t>Part 2: Create Explicit Firewall Rules for an IPsec VPN</w:t>
      </w:r>
    </w:p>
    <w:p w14:paraId="04C6B9C9" w14:textId="22B64C29" w:rsidR="002612E4" w:rsidRPr="00AD39DA" w:rsidRDefault="003D5E72" w:rsidP="002612E4">
      <w:pPr>
        <w:rPr>
          <w:rFonts w:ascii="Calibri" w:hAnsi="Calibri" w:cs="Calibri"/>
        </w:rPr>
      </w:pPr>
      <w:r w:rsidRPr="00AD39DA">
        <w:rPr>
          <w:rFonts w:ascii="Calibri" w:hAnsi="Calibri" w:cs="Calibri"/>
        </w:rPr>
        <w:t xml:space="preserve">I disabled the IPsec automatic rule creation in </w:t>
      </w:r>
      <w:proofErr w:type="spellStart"/>
      <w:r w:rsidRPr="00AD39DA">
        <w:rPr>
          <w:rFonts w:ascii="Calibri" w:hAnsi="Calibri" w:cs="Calibri"/>
        </w:rPr>
        <w:t>Pfsese</w:t>
      </w:r>
      <w:proofErr w:type="spellEnd"/>
      <w:r w:rsidRPr="00AD39DA">
        <w:rPr>
          <w:rFonts w:ascii="Calibri" w:hAnsi="Calibri" w:cs="Calibri"/>
        </w:rPr>
        <w:t xml:space="preserve"> by going to System &gt; Advanced &gt; Firewall &amp; NAT. I scrolled down and checked the corresponding box.</w:t>
      </w:r>
    </w:p>
    <w:p w14:paraId="46948381" w14:textId="42EC6F7B" w:rsidR="003D5E72" w:rsidRPr="00AD39DA" w:rsidRDefault="003D5E72" w:rsidP="002612E4">
      <w:pPr>
        <w:rPr>
          <w:rFonts w:ascii="Calibri" w:hAnsi="Calibri" w:cs="Calibri"/>
        </w:rPr>
      </w:pPr>
      <w:r w:rsidRPr="00AD39DA">
        <w:rPr>
          <w:rFonts w:ascii="Calibri" w:hAnsi="Calibri" w:cs="Calibri"/>
          <w:noProof/>
        </w:rPr>
        <w:lastRenderedPageBreak/>
        <w:drawing>
          <wp:inline distT="0" distB="0" distL="0" distR="0" wp14:anchorId="2A82026B" wp14:editId="14E57CAB">
            <wp:extent cx="6858000" cy="41319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A6D7" w14:textId="301239D1" w:rsidR="003D5E72" w:rsidRPr="00AD39DA" w:rsidRDefault="003D5E72" w:rsidP="003D5E72">
      <w:pPr>
        <w:rPr>
          <w:rFonts w:ascii="Calibri" w:hAnsi="Calibri" w:cs="Calibri"/>
        </w:rPr>
      </w:pPr>
    </w:p>
    <w:p w14:paraId="1232AF1D" w14:textId="1D54A69B" w:rsidR="003D5E72" w:rsidRPr="00AD39DA" w:rsidRDefault="003D5E72" w:rsidP="003D5E72">
      <w:pPr>
        <w:rPr>
          <w:rFonts w:ascii="Calibri" w:hAnsi="Calibri" w:cs="Calibri"/>
        </w:rPr>
      </w:pPr>
      <w:r w:rsidRPr="00AD39DA">
        <w:rPr>
          <w:rFonts w:ascii="Calibri" w:hAnsi="Calibri" w:cs="Calibri"/>
        </w:rPr>
        <w:t>Then I added the respective rules for the IPsec VPN connections. First rule uses protocol ESP with destination to WAN address. Second rule uses TCP/UDP with destination to WAN address and using port 500. The third rule uses TCP/UDP protocol with destination to WAN address and using port 4500.</w:t>
      </w:r>
    </w:p>
    <w:p w14:paraId="53883C3C" w14:textId="1D8C5E09" w:rsidR="003D5E72" w:rsidRDefault="003D5E72" w:rsidP="003D5E72">
      <w:r>
        <w:rPr>
          <w:noProof/>
        </w:rPr>
        <w:lastRenderedPageBreak/>
        <w:drawing>
          <wp:inline distT="0" distB="0" distL="0" distR="0" wp14:anchorId="2D004FBE" wp14:editId="166E3739">
            <wp:extent cx="6858000" cy="41319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DFED" w14:textId="77777777" w:rsidR="003D5E72" w:rsidRPr="003D5E72" w:rsidRDefault="003D5E72" w:rsidP="003D5E72"/>
    <w:sectPr w:rsidR="003D5E72" w:rsidRPr="003D5E72" w:rsidSect="00E74B29">
      <w:footerReference w:type="even" r:id="rId42"/>
      <w:footerReference w:type="default" r:id="rId43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5A7CE" w14:textId="77777777" w:rsidR="005F609A" w:rsidRDefault="005F609A" w:rsidP="00E74B29">
      <w:r>
        <w:separator/>
      </w:r>
    </w:p>
  </w:endnote>
  <w:endnote w:type="continuationSeparator" w:id="0">
    <w:p w14:paraId="6A9AFAF3" w14:textId="77777777" w:rsidR="005F609A" w:rsidRDefault="005F609A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CBD7FA9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CD74046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CBD45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5F5165B5" w14:textId="77777777" w:rsidTr="006709F1">
      <w:tc>
        <w:tcPr>
          <w:tcW w:w="1079" w:type="dxa"/>
        </w:tcPr>
        <w:p w14:paraId="4005F195" w14:textId="77777777" w:rsidR="00E74B29" w:rsidRPr="008F200B" w:rsidRDefault="00E74B29" w:rsidP="006709F1">
          <w:pPr>
            <w:pStyle w:val="Footer"/>
            <w:rPr>
              <w:rFonts w:ascii="Calibri" w:hAnsi="Calibri" w:cs="Calibri"/>
              <w:sz w:val="22"/>
              <w:szCs w:val="22"/>
            </w:rPr>
          </w:pPr>
        </w:p>
      </w:tc>
      <w:tc>
        <w:tcPr>
          <w:tcW w:w="5395" w:type="dxa"/>
        </w:tcPr>
        <w:p w14:paraId="3F11C216" w14:textId="2793086F" w:rsidR="00E74B29" w:rsidRPr="008F200B" w:rsidRDefault="004152FF" w:rsidP="006709F1">
          <w:pPr>
            <w:pStyle w:val="Footer"/>
            <w:rPr>
              <w:rFonts w:ascii="Calibri" w:hAnsi="Calibri" w:cs="Calibri"/>
              <w:sz w:val="22"/>
              <w:szCs w:val="22"/>
            </w:rPr>
          </w:pPr>
          <w:r w:rsidRPr="008F200B">
            <w:rPr>
              <w:rFonts w:ascii="Calibri" w:hAnsi="Calibri" w:cs="Calibri"/>
              <w:sz w:val="22"/>
              <w:szCs w:val="22"/>
            </w:rPr>
            <w:t xml:space="preserve">Lab 02 | Configuring a VPN Server with </w:t>
          </w:r>
          <w:proofErr w:type="spellStart"/>
          <w:r w:rsidRPr="008F200B">
            <w:rPr>
              <w:rFonts w:ascii="Calibri" w:hAnsi="Calibri" w:cs="Calibri"/>
              <w:sz w:val="22"/>
              <w:szCs w:val="22"/>
            </w:rPr>
            <w:t>pfSense</w:t>
          </w:r>
          <w:proofErr w:type="spellEnd"/>
        </w:p>
      </w:tc>
      <w:tc>
        <w:tcPr>
          <w:tcW w:w="3237" w:type="dxa"/>
        </w:tcPr>
        <w:sdt>
          <w:sdtPr>
            <w:rPr>
              <w:rStyle w:val="PageNumber"/>
              <w:rFonts w:ascii="Calibri" w:hAnsi="Calibri" w:cs="Calibri"/>
              <w:sz w:val="22"/>
              <w:szCs w:val="22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274FA17B" w14:textId="77777777" w:rsidR="00E74B29" w:rsidRPr="008F200B" w:rsidRDefault="00E74B29" w:rsidP="006709F1">
              <w:pPr>
                <w:pStyle w:val="Footer"/>
                <w:jc w:val="right"/>
                <w:rPr>
                  <w:rFonts w:ascii="Calibri" w:hAnsi="Calibri" w:cs="Calibri"/>
                  <w:sz w:val="22"/>
                  <w:szCs w:val="22"/>
                </w:rPr>
              </w:pPr>
              <w:r w:rsidRPr="008F200B">
                <w:rPr>
                  <w:rFonts w:ascii="Calibri" w:hAnsi="Calibri" w:cs="Calibri"/>
                  <w:sz w:val="22"/>
                  <w:szCs w:val="22"/>
                </w:rPr>
                <w:t xml:space="preserve">PAGE </w:t>
              </w:r>
              <w:r w:rsidRPr="008F200B">
                <w:rPr>
                  <w:rFonts w:ascii="Calibri" w:hAnsi="Calibri" w:cs="Calibri"/>
                  <w:sz w:val="22"/>
                  <w:szCs w:val="22"/>
                </w:rPr>
                <w:fldChar w:fldCharType="begin"/>
              </w:r>
              <w:r w:rsidRPr="008F200B">
                <w:rPr>
                  <w:rFonts w:ascii="Calibri" w:hAnsi="Calibri" w:cs="Calibri"/>
                  <w:sz w:val="22"/>
                  <w:szCs w:val="22"/>
                </w:rPr>
                <w:instrText xml:space="preserve"> PAGE </w:instrText>
              </w:r>
              <w:r w:rsidRPr="008F200B">
                <w:rPr>
                  <w:rFonts w:ascii="Calibri" w:hAnsi="Calibri" w:cs="Calibri"/>
                  <w:sz w:val="22"/>
                  <w:szCs w:val="22"/>
                </w:rPr>
                <w:fldChar w:fldCharType="separate"/>
              </w:r>
              <w:r w:rsidR="00837914" w:rsidRPr="008F200B">
                <w:rPr>
                  <w:rFonts w:ascii="Calibri" w:hAnsi="Calibri" w:cs="Calibri"/>
                  <w:noProof/>
                  <w:sz w:val="22"/>
                  <w:szCs w:val="22"/>
                </w:rPr>
                <w:t>4</w:t>
              </w:r>
              <w:r w:rsidRPr="008F200B">
                <w:rPr>
                  <w:rFonts w:ascii="Calibri" w:hAnsi="Calibri" w:cs="Calibri"/>
                  <w:sz w:val="22"/>
                  <w:szCs w:val="22"/>
                </w:rPr>
                <w:fldChar w:fldCharType="end"/>
              </w:r>
            </w:p>
          </w:sdtContent>
        </w:sdt>
      </w:tc>
      <w:tc>
        <w:tcPr>
          <w:tcW w:w="1079" w:type="dxa"/>
        </w:tcPr>
        <w:p w14:paraId="34F2BD35" w14:textId="77777777" w:rsidR="00E74B29" w:rsidRPr="008F200B" w:rsidRDefault="00E74B29" w:rsidP="006709F1">
          <w:pPr>
            <w:pStyle w:val="Footer"/>
            <w:rPr>
              <w:rFonts w:ascii="Calibri" w:hAnsi="Calibri" w:cs="Calibri"/>
              <w:sz w:val="22"/>
              <w:szCs w:val="22"/>
            </w:rPr>
          </w:pPr>
        </w:p>
      </w:tc>
    </w:tr>
  </w:tbl>
  <w:p w14:paraId="50B7A73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5EB6C" w14:textId="77777777" w:rsidR="005F609A" w:rsidRDefault="005F609A" w:rsidP="00E74B29">
      <w:r>
        <w:separator/>
      </w:r>
    </w:p>
  </w:footnote>
  <w:footnote w:type="continuationSeparator" w:id="0">
    <w:p w14:paraId="422693AF" w14:textId="77777777" w:rsidR="005F609A" w:rsidRDefault="005F609A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E363F"/>
    <w:multiLevelType w:val="multilevel"/>
    <w:tmpl w:val="A230BAD0"/>
    <w:lvl w:ilvl="0">
      <w:start w:val="2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4B0753"/>
    <w:multiLevelType w:val="multilevel"/>
    <w:tmpl w:val="5F941F9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393238"/>
    <w:multiLevelType w:val="multilevel"/>
    <w:tmpl w:val="BD364634"/>
    <w:lvl w:ilvl="0">
      <w:start w:val="2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8357E8"/>
    <w:multiLevelType w:val="multilevel"/>
    <w:tmpl w:val="5962972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6D51C0"/>
    <w:multiLevelType w:val="multilevel"/>
    <w:tmpl w:val="F984C6E0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EE77D5"/>
    <w:multiLevelType w:val="multilevel"/>
    <w:tmpl w:val="F8F0AF98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6E12D0"/>
    <w:multiLevelType w:val="multilevel"/>
    <w:tmpl w:val="BA72359A"/>
    <w:lvl w:ilvl="0">
      <w:start w:val="3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230E02"/>
    <w:multiLevelType w:val="multilevel"/>
    <w:tmpl w:val="1074982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421073"/>
    <w:multiLevelType w:val="hybridMultilevel"/>
    <w:tmpl w:val="B7E2F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6B1E6B"/>
    <w:multiLevelType w:val="multilevel"/>
    <w:tmpl w:val="7094423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B30867"/>
    <w:multiLevelType w:val="multilevel"/>
    <w:tmpl w:val="F59CFCB8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52132B"/>
    <w:multiLevelType w:val="multilevel"/>
    <w:tmpl w:val="15ACE950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834BBE"/>
    <w:multiLevelType w:val="multilevel"/>
    <w:tmpl w:val="F9C0C3A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BD7A8C"/>
    <w:multiLevelType w:val="hybridMultilevel"/>
    <w:tmpl w:val="ADDA1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177C07"/>
    <w:multiLevelType w:val="multilevel"/>
    <w:tmpl w:val="C26060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7736DD"/>
    <w:multiLevelType w:val="multilevel"/>
    <w:tmpl w:val="E70652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6CA1C04"/>
    <w:multiLevelType w:val="multilevel"/>
    <w:tmpl w:val="F828B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3B5346"/>
    <w:multiLevelType w:val="hybridMultilevel"/>
    <w:tmpl w:val="B20045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C5019D"/>
    <w:multiLevelType w:val="multilevel"/>
    <w:tmpl w:val="0904267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E41A31"/>
    <w:multiLevelType w:val="multilevel"/>
    <w:tmpl w:val="141AAB2A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EF755A8"/>
    <w:multiLevelType w:val="multilevel"/>
    <w:tmpl w:val="8DB24B5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01E0A42"/>
    <w:multiLevelType w:val="multilevel"/>
    <w:tmpl w:val="72720366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D12ADC"/>
    <w:multiLevelType w:val="multilevel"/>
    <w:tmpl w:val="E2BCE04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E903908"/>
    <w:multiLevelType w:val="multilevel"/>
    <w:tmpl w:val="44BE865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B366DD7"/>
    <w:multiLevelType w:val="hybridMultilevel"/>
    <w:tmpl w:val="0D2EDF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554379"/>
    <w:multiLevelType w:val="hybridMultilevel"/>
    <w:tmpl w:val="A7B2E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4C4DF4"/>
    <w:multiLevelType w:val="multilevel"/>
    <w:tmpl w:val="951861F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65F118E"/>
    <w:multiLevelType w:val="multilevel"/>
    <w:tmpl w:val="5FD85130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6EF210D"/>
    <w:multiLevelType w:val="multilevel"/>
    <w:tmpl w:val="3F1095B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9727EB7"/>
    <w:multiLevelType w:val="multilevel"/>
    <w:tmpl w:val="00BEE40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BE32CEE"/>
    <w:multiLevelType w:val="multilevel"/>
    <w:tmpl w:val="D1541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BFF6A92"/>
    <w:multiLevelType w:val="hybridMultilevel"/>
    <w:tmpl w:val="60260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F275A3"/>
    <w:multiLevelType w:val="multilevel"/>
    <w:tmpl w:val="728E3904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1592B7C"/>
    <w:multiLevelType w:val="multilevel"/>
    <w:tmpl w:val="CCECFA40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5075EF8"/>
    <w:multiLevelType w:val="multilevel"/>
    <w:tmpl w:val="103E7D1C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DC96C95"/>
    <w:multiLevelType w:val="multilevel"/>
    <w:tmpl w:val="A85A0D9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DD7061B"/>
    <w:multiLevelType w:val="multilevel"/>
    <w:tmpl w:val="E63E69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13"/>
  </w:num>
  <w:num w:numId="3">
    <w:abstractNumId w:val="24"/>
  </w:num>
  <w:num w:numId="4">
    <w:abstractNumId w:val="8"/>
  </w:num>
  <w:num w:numId="5">
    <w:abstractNumId w:val="16"/>
  </w:num>
  <w:num w:numId="6">
    <w:abstractNumId w:val="15"/>
  </w:num>
  <w:num w:numId="7">
    <w:abstractNumId w:val="36"/>
  </w:num>
  <w:num w:numId="8">
    <w:abstractNumId w:val="9"/>
  </w:num>
  <w:num w:numId="9">
    <w:abstractNumId w:val="28"/>
  </w:num>
  <w:num w:numId="10">
    <w:abstractNumId w:val="12"/>
  </w:num>
  <w:num w:numId="11">
    <w:abstractNumId w:val="23"/>
  </w:num>
  <w:num w:numId="12">
    <w:abstractNumId w:val="3"/>
  </w:num>
  <w:num w:numId="13">
    <w:abstractNumId w:val="5"/>
  </w:num>
  <w:num w:numId="14">
    <w:abstractNumId w:val="29"/>
  </w:num>
  <w:num w:numId="15">
    <w:abstractNumId w:val="27"/>
  </w:num>
  <w:num w:numId="16">
    <w:abstractNumId w:val="7"/>
  </w:num>
  <w:num w:numId="17">
    <w:abstractNumId w:val="20"/>
  </w:num>
  <w:num w:numId="18">
    <w:abstractNumId w:val="21"/>
  </w:num>
  <w:num w:numId="19">
    <w:abstractNumId w:val="26"/>
  </w:num>
  <w:num w:numId="20">
    <w:abstractNumId w:val="19"/>
  </w:num>
  <w:num w:numId="21">
    <w:abstractNumId w:val="10"/>
  </w:num>
  <w:num w:numId="22">
    <w:abstractNumId w:val="11"/>
  </w:num>
  <w:num w:numId="23">
    <w:abstractNumId w:val="32"/>
  </w:num>
  <w:num w:numId="24">
    <w:abstractNumId w:val="34"/>
  </w:num>
  <w:num w:numId="25">
    <w:abstractNumId w:val="4"/>
  </w:num>
  <w:num w:numId="26">
    <w:abstractNumId w:val="0"/>
  </w:num>
  <w:num w:numId="27">
    <w:abstractNumId w:val="2"/>
  </w:num>
  <w:num w:numId="28">
    <w:abstractNumId w:val="6"/>
  </w:num>
  <w:num w:numId="29">
    <w:abstractNumId w:val="33"/>
  </w:num>
  <w:num w:numId="30">
    <w:abstractNumId w:val="31"/>
  </w:num>
  <w:num w:numId="31">
    <w:abstractNumId w:val="30"/>
  </w:num>
  <w:num w:numId="32">
    <w:abstractNumId w:val="35"/>
  </w:num>
  <w:num w:numId="33">
    <w:abstractNumId w:val="22"/>
  </w:num>
  <w:num w:numId="34">
    <w:abstractNumId w:val="14"/>
  </w:num>
  <w:num w:numId="35">
    <w:abstractNumId w:val="1"/>
  </w:num>
  <w:num w:numId="36">
    <w:abstractNumId w:val="18"/>
  </w:num>
  <w:num w:numId="37">
    <w:abstractNumId w:val="1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587"/>
    <w:rsid w:val="00086FA5"/>
    <w:rsid w:val="000E4641"/>
    <w:rsid w:val="00120587"/>
    <w:rsid w:val="00151F66"/>
    <w:rsid w:val="00154C22"/>
    <w:rsid w:val="00170AD6"/>
    <w:rsid w:val="00177F8D"/>
    <w:rsid w:val="00185F4A"/>
    <w:rsid w:val="002612E4"/>
    <w:rsid w:val="002D2200"/>
    <w:rsid w:val="00311CB6"/>
    <w:rsid w:val="00321BCE"/>
    <w:rsid w:val="003D5E72"/>
    <w:rsid w:val="0040564B"/>
    <w:rsid w:val="004152FF"/>
    <w:rsid w:val="00426093"/>
    <w:rsid w:val="0048120C"/>
    <w:rsid w:val="004909D9"/>
    <w:rsid w:val="004C0D76"/>
    <w:rsid w:val="00511582"/>
    <w:rsid w:val="00521481"/>
    <w:rsid w:val="00553B13"/>
    <w:rsid w:val="005934DB"/>
    <w:rsid w:val="005F609A"/>
    <w:rsid w:val="00627530"/>
    <w:rsid w:val="006278CD"/>
    <w:rsid w:val="006315CC"/>
    <w:rsid w:val="00651B5F"/>
    <w:rsid w:val="0065366A"/>
    <w:rsid w:val="00665110"/>
    <w:rsid w:val="006709F1"/>
    <w:rsid w:val="006A5AD0"/>
    <w:rsid w:val="006C60E6"/>
    <w:rsid w:val="00716ACD"/>
    <w:rsid w:val="007E01E0"/>
    <w:rsid w:val="00837914"/>
    <w:rsid w:val="00874FE7"/>
    <w:rsid w:val="008F200B"/>
    <w:rsid w:val="009127C6"/>
    <w:rsid w:val="00936EC5"/>
    <w:rsid w:val="0095131C"/>
    <w:rsid w:val="00952F7D"/>
    <w:rsid w:val="0095496A"/>
    <w:rsid w:val="009646FC"/>
    <w:rsid w:val="00974B19"/>
    <w:rsid w:val="00983900"/>
    <w:rsid w:val="009A38BA"/>
    <w:rsid w:val="009B68FD"/>
    <w:rsid w:val="00A01AD2"/>
    <w:rsid w:val="00AD39DA"/>
    <w:rsid w:val="00B43E11"/>
    <w:rsid w:val="00BC53AA"/>
    <w:rsid w:val="00BD12CC"/>
    <w:rsid w:val="00BF53BA"/>
    <w:rsid w:val="00C755AB"/>
    <w:rsid w:val="00D43125"/>
    <w:rsid w:val="00D66A3A"/>
    <w:rsid w:val="00DF198B"/>
    <w:rsid w:val="00E74B29"/>
    <w:rsid w:val="00EF0A28"/>
    <w:rsid w:val="00F50791"/>
    <w:rsid w:val="00F511D3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A3E13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716AC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646FC"/>
    <w:rPr>
      <w:b/>
      <w:bCs/>
    </w:rPr>
  </w:style>
  <w:style w:type="character" w:styleId="Emphasis">
    <w:name w:val="Emphasis"/>
    <w:basedOn w:val="DefaultParagraphFont"/>
    <w:uiPriority w:val="20"/>
    <w:qFormat/>
    <w:rsid w:val="009646FC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9646F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0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7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7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6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7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4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0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9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5.jpeg"/><Relationship Id="rId39" Type="http://schemas.openxmlformats.org/officeDocument/2006/relationships/image" Target="media/image24.jpeg"/><Relationship Id="rId21" Type="http://schemas.openxmlformats.org/officeDocument/2006/relationships/image" Target="media/image12.jpeg"/><Relationship Id="rId34" Type="http://schemas.openxmlformats.org/officeDocument/2006/relationships/image" Target="media/image21.jpe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3.jpeg"/><Relationship Id="rId32" Type="http://schemas.openxmlformats.org/officeDocument/2006/relationships/image" Target="media/image19.jpeg"/><Relationship Id="rId37" Type="http://schemas.openxmlformats.org/officeDocument/2006/relationships/customXml" Target="ink/ink3.xml"/><Relationship Id="rId40" Type="http://schemas.openxmlformats.org/officeDocument/2006/relationships/image" Target="media/image25.jpeg"/><Relationship Id="rId45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18.jpeg"/><Relationship Id="rId44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customXml" Target="ink/ink1.xml"/><Relationship Id="rId27" Type="http://schemas.openxmlformats.org/officeDocument/2006/relationships/customXml" Target="ink/ink2.xml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footer" Target="footer2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4.jpeg"/><Relationship Id="rId33" Type="http://schemas.openxmlformats.org/officeDocument/2006/relationships/image" Target="media/image20.jpe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2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C524D1CBE1A47CB9E3CA9745EFC05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B4BEDA-0DCD-4D50-A611-FA137463F34A}"/>
      </w:docPartPr>
      <w:docPartBody>
        <w:p w:rsidR="00EB61A7" w:rsidRDefault="003D7F61">
          <w:pPr>
            <w:pStyle w:val="CC524D1CBE1A47CB9E3CA9745EFC0596"/>
          </w:pPr>
          <w:r w:rsidRPr="00DF198B">
            <w:t>—</w:t>
          </w:r>
        </w:p>
      </w:docPartBody>
    </w:docPart>
    <w:docPart>
      <w:docPartPr>
        <w:name w:val="48911B0EBEA8478EA48CE927F12121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BE51E1-B5EA-4B62-9C94-D5E396CA4F3C}"/>
      </w:docPartPr>
      <w:docPartBody>
        <w:p w:rsidR="00EB61A7" w:rsidRDefault="003D7F61">
          <w:pPr>
            <w:pStyle w:val="48911B0EBEA8478EA48CE927F1212115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F61"/>
    <w:rsid w:val="003D7F61"/>
    <w:rsid w:val="0099732E"/>
    <w:rsid w:val="00B1083A"/>
    <w:rsid w:val="00D60A62"/>
    <w:rsid w:val="00E42493"/>
    <w:rsid w:val="00EB6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C524D1CBE1A47CB9E3CA9745EFC0596">
    <w:name w:val="CC524D1CBE1A47CB9E3CA9745EFC0596"/>
  </w:style>
  <w:style w:type="paragraph" w:customStyle="1" w:styleId="48911B0EBEA8478EA48CE927F1212115">
    <w:name w:val="48911B0EBEA8478EA48CE927F12121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1T17:26:01.6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1820 232 24575,'-1377'0'0,"1342"1"0,0 0 0,0 3 0,0 0 0,1 3 0,-1 0 0,-38 15 0,64-18 0,0 0 0,0 0 0,0 1 0,1 0 0,0 1 0,0 0 0,0 0 0,0 1 0,1-1 0,0 2 0,1-1 0,0 1 0,0 0 0,0 0 0,1 1 0,1-1 0,-1 1 0,-3 12 0,1 3 0,1 0 0,2 0 0,1 0 0,0 1 0,2-1 0,2 30 0,-1 22 0,5 95 0,-4-165 0,0-1 0,1 1 0,-1 0 0,1 0 0,0-1 0,1 1 0,-1-1 0,1 0 0,0 1 0,0-1 0,1 0 0,-1-1 0,1 1 0,0-1 0,1 0 0,-1 0 0,1 0 0,0 0 0,0-1 0,10 6 0,10 3 0,1-1 0,1 0 0,37 8 0,13 6 0,53 29 0,1-5 0,231 51 0,-314-88 0,56 21 0,-63-18 0,2-3 0,44 9 0,35-2 0,194 6 0,-283-22 0,1 0 0,0 3 0,61 17 0,47 8 0,-12-14 0,153-1 0,335-18 0,-604 3 0,0-2 0,0 0 0,0 0 0,0-2 0,0 1 0,17-7 0,-24 6 0,-1 0 0,1 0 0,0-1 0,-1 0 0,0 0 0,0-1 0,0 1 0,-1-1 0,1-1 0,-1 1 0,0-1 0,-1 0 0,6-8 0,-3 1 0,1-1 0,-2 0 0,0 0 0,0 0 0,-2-1 0,0 0 0,0 0 0,2-29 0,-4-5 0,-5-73 0,1 82 0,1-1 0,8-76 0,19-11 0,-14 79 0,-3-1 0,6-87 0,-14 113 0,-1 1 0,-1 0 0,-1 0 0,-9-43 0,8 58 0,0-1 0,0 1 0,-1 0 0,0 0 0,0 1 0,-1-1 0,0 1 0,-1 0 0,1 0 0,-1 0 0,0 1 0,-1 0 0,0 0 0,0 1 0,0 0 0,-8-5 0,5 5 0,-1 0 0,1 1 0,-1 0 0,0 1 0,0 0 0,0 0 0,-1 1 0,-17 0 0,-99 3 0,70 2 0,-32 0 0,-198-5 0,125-27 0,-60-4 0,141 17 0,-137-6 0,190 19 0,0-1 0,0-1 0,1-1 0,-47-18 0,-24-5 0,27 17-84,0 3-1,-1 3 1,-112 6-1,108 1-942,47-1-5799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1T17:31:27.2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24575,'1'1'0,"-1"1"0,1-1 0,-1 1 0,1-1 0,0 0 0,0 1 0,-1-1 0,1 0 0,0 1 0,0-1 0,1 0 0,-1 0 0,0 0 0,0 0 0,0 0 0,1 0 0,-1-1 0,1 1 0,-1 0 0,0-1 0,1 1 0,-1 0 0,1-1 0,-1 0 0,1 1 0,-1-1 0,4 0 0,49 6 0,-48-5 0,443 2 0,-232-6 0,1858 3-1365,-2045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1T19:11:10.4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71 564 24575,'55'1'0,"-1"2"0,66 12 0,13-1 0,-100-12 0,0 0 0,0 3 0,0 0 0,36 13 0,-36-9 0,0 0 0,0-2 0,1-2 0,44 2 0,141-8 0,-88-2 0,427 3 0,-533 2 0,0 0 0,45 11 0,-43-7 0,0-1 0,32 2 0,368-8 0,-380-3 0,1-2 0,-1-2 0,-1-2 0,67-23 0,-82 24 0,-24 6 0,18-3 0,0-2 0,-1-1 0,0-1 0,29-17 0,-49 24 0,0 0 0,0 0 0,-1-1 0,0 0 0,0 0 0,0 0 0,0 0 0,0 0 0,-1 0 0,0-1 0,0 1 0,0-1 0,0 1 0,-1-1 0,0 0 0,0 0 0,1-10 0,0-8 0,-2 0 0,-3-38 0,0 23 0,3 31 0,0 0 0,-1 1 0,1-1 0,-1 0 0,-1 0 0,1 1 0,-1-1 0,0 1 0,-1-1 0,0 1 0,0 0 0,0 0 0,-1 0 0,1 1 0,-1-1 0,-1 1 0,1 0 0,-1 0 0,0 0 0,0 1 0,0-1 0,-1 1 0,0 1 0,1-1 0,-1 1 0,0 0 0,-1 0 0,1 1 0,-1-1 0,-6 0 0,-43-15 0,0 2 0,0 3 0,-2 2 0,-93-5 0,100 12 0,1-2 0,-73-17 0,73 12 0,0 2 0,-77-4 0,-43 15 0,-92-4 0,149-13 0,-17-1 0,-333 14 0,238 4 0,194 1 0,1 1 0,0 2 0,0 1 0,0 1 0,1 2 0,-49 22 0,6-3 0,-24 17 0,67-31 0,-49 19 0,73-33 0,-1 1 0,1 0 0,0 0 0,0 0 0,0 1 0,1-1 0,-1 1 0,0 0 0,1 1 0,0-1 0,0 1 0,0-1 0,0 1 0,1 1 0,-1-1 0,1 0 0,0 1 0,0-1 0,1 1 0,0 0 0,-1 0 0,2 0 0,-1 0 0,0 1 0,1-1 0,0 0 0,0 1 0,1-1 0,0 1 0,0 10 0,-1-2 0,1 0 0,1 1 0,4 27 0,-4-37 0,0 0 0,1 0 0,0 0 0,0 0 0,0 0 0,0-1 0,1 1 0,0-1 0,-1 0 0,2 1 0,-1-1 0,0-1 0,1 1 0,5 4 0,0 0 0,-1 0 0,0 0 0,0 1 0,-1-1 0,7 13 0,24 26 0,-16-31-1365,1-5-5461</inkml:trace>
</inkml:ink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25</Pages>
  <Words>2095</Words>
  <Characters>11945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2023-09-21T03:08:00Z</dcterms:created>
  <dcterms:modified xsi:type="dcterms:W3CDTF">2023-09-24T20:24:00Z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